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4665" w:rsidRPr="000E304A" w:rsidRDefault="00B44665" w:rsidP="002B4303">
      <w:pPr>
        <w:pStyle w:val="ChapterTitle"/>
        <w:tabs>
          <w:tab w:val="left" w:pos="1170"/>
        </w:tabs>
      </w:pPr>
      <w:bookmarkStart w:id="0" w:name="_GoBack"/>
      <w:bookmarkEnd w:id="0"/>
      <w:r>
        <w:t>Author Guide for 7.5 x 9.25 Standard</w:t>
      </w:r>
    </w:p>
    <w:p w:rsidR="002B4303" w:rsidRPr="00482FAE" w:rsidRDefault="002B4303" w:rsidP="00482FAE">
      <w:pPr>
        <w:pStyle w:val="Subtitle"/>
        <w:rPr>
          <w:rStyle w:val="CodeBold"/>
          <w:rFonts w:ascii="Cambria" w:hAnsi="Cambria"/>
          <w:sz w:val="24"/>
        </w:rPr>
      </w:pPr>
      <w:r w:rsidRPr="00482FAE">
        <w:rPr>
          <w:rStyle w:val="CodeBold"/>
          <w:rFonts w:ascii="Cambria" w:hAnsi="Cambria"/>
          <w:sz w:val="24"/>
        </w:rPr>
        <w:t>Subtitle style for Author Names in a multi-authored chapter, etc.</w:t>
      </w:r>
    </w:p>
    <w:p w:rsidR="00B44665" w:rsidRDefault="00B44665" w:rsidP="002B4303">
      <w:pPr>
        <w:pStyle w:val="BodyTextFirst"/>
        <w:tabs>
          <w:tab w:val="left" w:pos="1170"/>
        </w:tabs>
      </w:pPr>
      <w:r>
        <w:t xml:space="preserve">Congratulations on signing with Apress. The purpose of this document is to help you with the different processes at Apress. </w:t>
      </w:r>
    </w:p>
    <w:p w:rsidR="00B44665" w:rsidRDefault="00B44665" w:rsidP="002B4303">
      <w:pPr>
        <w:pStyle w:val="BodyTextCont"/>
        <w:tabs>
          <w:tab w:val="left" w:pos="1170"/>
        </w:tabs>
      </w:pPr>
      <w:r w:rsidRPr="000C7E4C">
        <w:t xml:space="preserve">As you can see, we are using </w:t>
      </w:r>
      <w:r>
        <w:t xml:space="preserve">a </w:t>
      </w:r>
      <w:r w:rsidRPr="000C7E4C">
        <w:t>W</w:t>
      </w:r>
      <w:r>
        <w:t>ord</w:t>
      </w:r>
      <w:r w:rsidRPr="000C7E4C">
        <w:t xml:space="preserve"> template</w:t>
      </w:r>
      <w:r>
        <w:t xml:space="preserve"> with styles</w:t>
      </w:r>
      <w:r w:rsidR="002B4303">
        <w:t>–</w:t>
      </w:r>
      <w:r>
        <w:t>identical</w:t>
      </w:r>
      <w:r w:rsidR="002B4303">
        <w:t xml:space="preserve"> </w:t>
      </w:r>
      <w:r>
        <w:t xml:space="preserve"> to the one you'll be using to write your book</w:t>
      </w:r>
      <w:r w:rsidR="002B4303">
        <w:t>–</w:t>
      </w:r>
      <w:r w:rsidRPr="000C7E4C">
        <w:t xml:space="preserve">to deliver these instructions. </w:t>
      </w:r>
      <w:r w:rsidRPr="00B55B17">
        <w:t>This way, you can familiarize yourself with our house styles and use the examples in this document to properly format each chapter as you write.</w:t>
      </w:r>
      <w:r>
        <w:t xml:space="preserve"> </w:t>
      </w:r>
      <w:r w:rsidR="002B4303">
        <w:t>T</w:t>
      </w:r>
      <w:r>
        <w:t>oolbars have been locked</w:t>
      </w:r>
      <w:r w:rsidR="002B4303">
        <w:t>, so</w:t>
      </w:r>
      <w:r>
        <w:t xml:space="preserve"> </w:t>
      </w:r>
      <w:r w:rsidR="002B4303">
        <w:t>f</w:t>
      </w:r>
      <w:r>
        <w:t xml:space="preserve">or things like </w:t>
      </w:r>
      <w:r w:rsidRPr="00B63422">
        <w:rPr>
          <w:rStyle w:val="Strong"/>
        </w:rPr>
        <w:t>Bold</w:t>
      </w:r>
      <w:r>
        <w:t xml:space="preserve"> or </w:t>
      </w:r>
      <w:r w:rsidRPr="00B63422">
        <w:rPr>
          <w:rStyle w:val="Emphasis"/>
        </w:rPr>
        <w:t>Italics</w:t>
      </w:r>
      <w:r>
        <w:t xml:space="preserve">, </w:t>
      </w:r>
      <w:r w:rsidR="002B4303">
        <w:t xml:space="preserve">please use the styles </w:t>
      </w:r>
      <w:r w:rsidRPr="00B63422">
        <w:rPr>
          <w:rStyle w:val="Strong"/>
        </w:rPr>
        <w:t>Strong</w:t>
      </w:r>
      <w:r>
        <w:t xml:space="preserve"> and </w:t>
      </w:r>
      <w:r w:rsidRPr="00B63422">
        <w:rPr>
          <w:rStyle w:val="Emphasis"/>
        </w:rPr>
        <w:t>Emphasis</w:t>
      </w:r>
      <w:r>
        <w:t xml:space="preserve"> in the style menu.</w:t>
      </w:r>
      <w:r w:rsidR="006E0374">
        <w:t xml:space="preserve"> And for </w:t>
      </w:r>
      <w:r w:rsidR="006E0374" w:rsidRPr="00102A9A">
        <w:rPr>
          <w:rStyle w:val="Strong"/>
        </w:rPr>
        <w:t>Bold</w:t>
      </w:r>
      <w:r w:rsidR="006E0374">
        <w:t xml:space="preserve"> with </w:t>
      </w:r>
      <w:r w:rsidR="006E0374" w:rsidRPr="00102A9A">
        <w:rPr>
          <w:rStyle w:val="Emphasis"/>
        </w:rPr>
        <w:t>Italics</w:t>
      </w:r>
      <w:r w:rsidR="006E0374">
        <w:t xml:space="preserve">, </w:t>
      </w:r>
      <w:r w:rsidR="006E0374" w:rsidRPr="00102A9A">
        <w:rPr>
          <w:rStyle w:val="IntenseEmphasis"/>
        </w:rPr>
        <w:t>Intense</w:t>
      </w:r>
      <w:r w:rsidR="00102A9A" w:rsidRPr="00102A9A">
        <w:rPr>
          <w:rStyle w:val="IntenseEmphasis"/>
        </w:rPr>
        <w:t xml:space="preserve"> Emphasis</w:t>
      </w:r>
      <w:r w:rsidR="00102A9A" w:rsidRPr="00102A9A">
        <w:t>.</w:t>
      </w:r>
    </w:p>
    <w:p w:rsidR="00B44665" w:rsidRPr="00EC4B6F" w:rsidRDefault="00B44665" w:rsidP="002B4303">
      <w:pPr>
        <w:pStyle w:val="BodyTextCont"/>
        <w:tabs>
          <w:tab w:val="left" w:pos="1170"/>
        </w:tabs>
      </w:pPr>
      <w:r w:rsidRPr="00EC4B6F">
        <w:t xml:space="preserve">Examples of these styles can be seen in the first paragraph styled </w:t>
      </w:r>
      <w:r w:rsidRPr="00EC4B6F">
        <w:rPr>
          <w:rStyle w:val="CodeInline"/>
        </w:rPr>
        <w:t>Body Text First</w:t>
      </w:r>
      <w:r w:rsidRPr="00EC4B6F">
        <w:t xml:space="preserve"> and the following paragragh styled simply as </w:t>
      </w:r>
      <w:r w:rsidRPr="00EC4B6F">
        <w:rPr>
          <w:rStyle w:val="CodeInline"/>
        </w:rPr>
        <w:t>Body Text</w:t>
      </w:r>
      <w:r w:rsidRPr="00EC4B6F">
        <w:t>.</w:t>
      </w:r>
    </w:p>
    <w:p w:rsidR="00B44665" w:rsidRDefault="00B44665" w:rsidP="006A2A95">
      <w:pPr>
        <w:pStyle w:val="BodyTextCont"/>
      </w:pPr>
      <w:r>
        <w:t>Your focus should be on the writing rather than formatting. So, while these styles are here to help you shape your text, be aware that Apress will validate each chapter for style consistency and typeset it later in the development process.</w:t>
      </w:r>
    </w:p>
    <w:p w:rsidR="00B44665" w:rsidRDefault="00B44665" w:rsidP="002B4303">
      <w:pPr>
        <w:pStyle w:val="BodyTextCont"/>
        <w:tabs>
          <w:tab w:val="left" w:pos="1170"/>
        </w:tabs>
      </w:pPr>
      <w:r>
        <w:t xml:space="preserve">You may see a </w:t>
      </w:r>
      <w:r w:rsidRPr="0067618B">
        <w:rPr>
          <w:rStyle w:val="CodeInline"/>
        </w:rPr>
        <w:t>Security Warning</w:t>
      </w:r>
      <w:r>
        <w:t xml:space="preserve"> when you initially open the template, as shown in the image below:</w:t>
      </w:r>
    </w:p>
    <w:p w:rsidR="00B44665" w:rsidRDefault="00B44665" w:rsidP="00482FAE">
      <w:pPr>
        <w:pStyle w:val="Figure"/>
      </w:pPr>
      <w:r w:rsidRPr="00B44665">
        <w:rPr>
          <w:rStyle w:val="CodeInline"/>
        </w:rPr>
        <w:t xml:space="preserve"> </w:t>
      </w:r>
      <w:r>
        <w:rPr>
          <w:noProof/>
        </w:rPr>
        <w:drawing>
          <wp:inline distT="0" distB="0" distL="0" distR="0" wp14:anchorId="24161F70" wp14:editId="24161F71">
            <wp:extent cx="2477135" cy="1494155"/>
            <wp:effectExtent l="19050" t="0" r="0" b="0"/>
            <wp:docPr id="69" name="Picture 42" descr="C:\Users\frankm\Deskt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frankm\Desktop\1.jpeg"/>
                    <pic:cNvPicPr>
                      <a:picLocks noChangeAspect="1" noChangeArrowheads="1"/>
                    </pic:cNvPicPr>
                  </pic:nvPicPr>
                  <pic:blipFill>
                    <a:blip r:embed="rId11" cstate="print"/>
                    <a:srcRect r="1614"/>
                    <a:stretch>
                      <a:fillRect/>
                    </a:stretch>
                  </pic:blipFill>
                  <pic:spPr bwMode="auto">
                    <a:xfrm>
                      <a:off x="0" y="0"/>
                      <a:ext cx="2477135" cy="1494155"/>
                    </a:xfrm>
                    <a:prstGeom prst="rect">
                      <a:avLst/>
                    </a:prstGeom>
                    <a:noFill/>
                    <a:ln w="9525">
                      <a:noFill/>
                      <a:miter lim="800000"/>
                      <a:headEnd/>
                      <a:tailEnd/>
                    </a:ln>
                  </pic:spPr>
                </pic:pic>
              </a:graphicData>
            </a:graphic>
          </wp:inline>
        </w:drawing>
      </w:r>
      <w:r w:rsidRPr="00482FAE">
        <w:rPr>
          <w:noProof/>
        </w:rPr>
        <w:drawing>
          <wp:inline distT="0" distB="0" distL="0" distR="0" wp14:anchorId="24161F72" wp14:editId="24161F73">
            <wp:extent cx="2342013" cy="2177062"/>
            <wp:effectExtent l="19050" t="0" r="1137" b="0"/>
            <wp:docPr id="68" name="Picture 1" descr="C:\Users\frankm\Desktop\MA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km\Desktop\MACRO.PNG"/>
                    <pic:cNvPicPr>
                      <a:picLocks noChangeAspect="1" noChangeArrowheads="1"/>
                    </pic:cNvPicPr>
                  </pic:nvPicPr>
                  <pic:blipFill>
                    <a:blip r:embed="rId12" cstate="print"/>
                    <a:srcRect/>
                    <a:stretch>
                      <a:fillRect/>
                    </a:stretch>
                  </pic:blipFill>
                  <pic:spPr bwMode="auto">
                    <a:xfrm>
                      <a:off x="0" y="0"/>
                      <a:ext cx="2348925" cy="2183488"/>
                    </a:xfrm>
                    <a:prstGeom prst="rect">
                      <a:avLst/>
                    </a:prstGeom>
                    <a:noFill/>
                    <a:ln w="9525">
                      <a:noFill/>
                      <a:miter lim="800000"/>
                      <a:headEnd/>
                      <a:tailEnd/>
                    </a:ln>
                  </pic:spPr>
                </pic:pic>
              </a:graphicData>
            </a:graphic>
          </wp:inline>
        </w:drawing>
      </w:r>
    </w:p>
    <w:p w:rsidR="00B44665" w:rsidRDefault="00B44665" w:rsidP="002B4303">
      <w:pPr>
        <w:pStyle w:val="BodyTextCont"/>
        <w:tabs>
          <w:tab w:val="left" w:pos="1170"/>
        </w:tabs>
      </w:pPr>
      <w:r>
        <w:t xml:space="preserve">It is perfectly fine to click on the </w:t>
      </w:r>
      <w:r w:rsidRPr="00674DD5">
        <w:rPr>
          <w:rStyle w:val="CodeInline"/>
        </w:rPr>
        <w:t>Options</w:t>
      </w:r>
      <w:r>
        <w:t xml:space="preserve"> button and </w:t>
      </w:r>
      <w:r w:rsidRPr="00674DD5">
        <w:rPr>
          <w:rStyle w:val="CodeInline"/>
        </w:rPr>
        <w:t>Enable this content</w:t>
      </w:r>
      <w:r>
        <w:t>. These documents were created by Apress and do not have any security issues.</w:t>
      </w:r>
    </w:p>
    <w:p w:rsidR="00B44665" w:rsidRPr="001B144E" w:rsidRDefault="00B44665" w:rsidP="002B4303">
      <w:pPr>
        <w:pStyle w:val="NoteTipCaution"/>
        <w:tabs>
          <w:tab w:val="left" w:pos="1170"/>
        </w:tabs>
      </w:pPr>
      <w:r w:rsidRPr="00BD1EB4">
        <w:rPr>
          <w:rStyle w:val="DingbatSymbol"/>
        </w:rPr>
        <w:lastRenderedPageBreak/>
        <w:t>n</w:t>
      </w:r>
      <w:r w:rsidRPr="008400B9">
        <w:t xml:space="preserve"> </w:t>
      </w:r>
      <w:r w:rsidRPr="008400B9">
        <w:rPr>
          <w:rStyle w:val="Strong"/>
        </w:rPr>
        <w:t>Note</w:t>
      </w:r>
      <w:r w:rsidR="008400B9">
        <w:rPr>
          <w:rStyle w:val="Strong"/>
        </w:rPr>
        <w:tab/>
      </w:r>
      <w:r w:rsidRPr="001B144E">
        <w:t xml:space="preserve">We will have more on the template in the </w:t>
      </w:r>
      <w:hyperlink w:anchor="_Word_Template" w:history="1">
        <w:r w:rsidRPr="0099081D">
          <w:t>Template section</w:t>
        </w:r>
      </w:hyperlink>
      <w:r w:rsidRPr="001B144E">
        <w:t>.</w:t>
      </w:r>
    </w:p>
    <w:p w:rsidR="00B44665" w:rsidRPr="00B63422" w:rsidRDefault="00B44665" w:rsidP="002B4303">
      <w:pPr>
        <w:pStyle w:val="BodyTextCont"/>
        <w:tabs>
          <w:tab w:val="left" w:pos="1170"/>
        </w:tabs>
      </w:pPr>
      <w:r w:rsidRPr="00B63422">
        <w:t>In the following pages we will describe:</w:t>
      </w:r>
    </w:p>
    <w:p w:rsidR="00B44665" w:rsidRPr="00B63422" w:rsidRDefault="00B44665" w:rsidP="002B4303">
      <w:pPr>
        <w:pStyle w:val="Bullet"/>
        <w:tabs>
          <w:tab w:val="left" w:pos="1170"/>
        </w:tabs>
      </w:pPr>
      <w:r>
        <w:t>Your Team and Resources</w:t>
      </w:r>
    </w:p>
    <w:p w:rsidR="00B44665" w:rsidRPr="00B63422" w:rsidRDefault="00B44665" w:rsidP="00793799">
      <w:pPr>
        <w:pStyle w:val="Bullet"/>
      </w:pPr>
      <w:r>
        <w:t>SharePoint</w:t>
      </w:r>
    </w:p>
    <w:p w:rsidR="00B44665" w:rsidRPr="00B63422" w:rsidRDefault="00B44665" w:rsidP="00793799">
      <w:pPr>
        <w:pStyle w:val="Bullet"/>
      </w:pPr>
      <w:r>
        <w:t>Template Use</w:t>
      </w:r>
    </w:p>
    <w:p w:rsidR="00B44665" w:rsidRPr="00B63422" w:rsidRDefault="00B44665" w:rsidP="002B4303">
      <w:pPr>
        <w:pStyle w:val="Bullet"/>
        <w:tabs>
          <w:tab w:val="left" w:pos="1170"/>
        </w:tabs>
      </w:pPr>
      <w:r>
        <w:t>Artwork</w:t>
      </w:r>
    </w:p>
    <w:p w:rsidR="00B44665" w:rsidRDefault="00B44665" w:rsidP="002B4303">
      <w:pPr>
        <w:pStyle w:val="BodyTextCont"/>
        <w:tabs>
          <w:tab w:val="left" w:pos="1170"/>
        </w:tabs>
      </w:pPr>
      <w:r>
        <w:t>By following these instructions, your first draft will be formatted properly and will help to make writing the rest of your book an enjoyable experience.</w:t>
      </w:r>
    </w:p>
    <w:p w:rsidR="00B44665" w:rsidRPr="00A81E58" w:rsidRDefault="00B44665" w:rsidP="002B4303">
      <w:pPr>
        <w:pStyle w:val="Heading1"/>
        <w:tabs>
          <w:tab w:val="left" w:pos="1170"/>
        </w:tabs>
      </w:pPr>
      <w:r>
        <w:t>Your</w:t>
      </w:r>
      <w:r w:rsidRPr="00A81E58">
        <w:t xml:space="preserve"> Team and Resources</w:t>
      </w:r>
    </w:p>
    <w:p w:rsidR="00B44665" w:rsidRDefault="00B44665" w:rsidP="00135EE6">
      <w:pPr>
        <w:pStyle w:val="BodyTextFirst"/>
      </w:pPr>
      <w:r>
        <w:t>Your team will consist of an Acquisitions Editor (the editor who helped sign you to a contract), a Coordinating Editor (the person who will manage your project's development and serve as your primary contact), a Technical Reviewer (hired by Apress to ensure your title is technically accurate), and a Developmental Editor (an editor who will help shape your content; sometimes the Acquisitions Editor also serves as the Developmental Editor).</w:t>
      </w:r>
    </w:p>
    <w:p w:rsidR="00B44665" w:rsidRPr="001B144E" w:rsidRDefault="00B44665" w:rsidP="002B4303">
      <w:pPr>
        <w:pStyle w:val="NoteTipCaution"/>
        <w:tabs>
          <w:tab w:val="left" w:pos="1170"/>
        </w:tabs>
      </w:pPr>
      <w:r w:rsidRPr="00BD1EB4">
        <w:rPr>
          <w:rStyle w:val="DingbatSymbol"/>
        </w:rPr>
        <w:t>n</w:t>
      </w:r>
      <w:r w:rsidR="008400B9" w:rsidRPr="008400B9">
        <w:t xml:space="preserve"> </w:t>
      </w:r>
      <w:r w:rsidRPr="008400B9">
        <w:rPr>
          <w:rStyle w:val="Strong"/>
        </w:rPr>
        <w:t>Note</w:t>
      </w:r>
      <w:r w:rsidRPr="001B144E">
        <w:tab/>
      </w:r>
      <w:r>
        <w:t>Apress</w:t>
      </w:r>
      <w:r w:rsidRPr="001B144E">
        <w:t xml:space="preserve"> </w:t>
      </w:r>
      <w:r>
        <w:t>M</w:t>
      </w:r>
      <w:r w:rsidRPr="001B144E">
        <w:t xml:space="preserve">arketing, </w:t>
      </w:r>
      <w:r>
        <w:t>S</w:t>
      </w:r>
      <w:r w:rsidRPr="001B144E">
        <w:t xml:space="preserve">ales, </w:t>
      </w:r>
      <w:r>
        <w:t>P</w:t>
      </w:r>
      <w:r w:rsidRPr="001B144E">
        <w:t xml:space="preserve">roduction, and </w:t>
      </w:r>
      <w:r>
        <w:t>A</w:t>
      </w:r>
      <w:r w:rsidRPr="001B144E">
        <w:t xml:space="preserve">ccounting departments will </w:t>
      </w:r>
      <w:r>
        <w:t xml:space="preserve">also </w:t>
      </w:r>
      <w:r w:rsidRPr="001B144E">
        <w:t>be working on your behalf</w:t>
      </w:r>
      <w:r>
        <w:t xml:space="preserve"> during the title's development</w:t>
      </w:r>
      <w:r w:rsidRPr="001B144E">
        <w:t>.</w:t>
      </w:r>
      <w:r>
        <w:t xml:space="preserve"> </w:t>
      </w:r>
      <w:r w:rsidRPr="001B144E">
        <w:t xml:space="preserve">You can get accounting and royalties information at </w:t>
      </w:r>
      <w:hyperlink r:id="rId13" w:history="1">
        <w:r w:rsidRPr="00487472">
          <w:rPr>
            <w:rStyle w:val="CodeInline"/>
          </w:rPr>
          <w:t>authorservices@apress.com</w:t>
        </w:r>
      </w:hyperlink>
      <w:r>
        <w:t>.</w:t>
      </w:r>
    </w:p>
    <w:p w:rsidR="00B44665" w:rsidRPr="00A81E58" w:rsidRDefault="00B44665" w:rsidP="002B4303">
      <w:pPr>
        <w:pStyle w:val="Heading1"/>
        <w:tabs>
          <w:tab w:val="left" w:pos="1170"/>
        </w:tabs>
      </w:pPr>
      <w:r>
        <w:t>SharePoint</w:t>
      </w:r>
    </w:p>
    <w:p w:rsidR="00B44665" w:rsidRDefault="00B44665" w:rsidP="002B4303">
      <w:pPr>
        <w:pStyle w:val="BodyTextFirst"/>
        <w:tabs>
          <w:tab w:val="left" w:pos="1170"/>
        </w:tabs>
      </w:pPr>
      <w:r w:rsidRPr="0016495A">
        <w:t xml:space="preserve">SharePoint is an online content management system that enables </w:t>
      </w:r>
      <w:r>
        <w:t>a</w:t>
      </w:r>
      <w:r w:rsidRPr="0016495A">
        <w:t xml:space="preserve">uthors, </w:t>
      </w:r>
      <w:r>
        <w:t>e</w:t>
      </w:r>
      <w:r w:rsidRPr="0016495A">
        <w:t xml:space="preserve">ditors, </w:t>
      </w:r>
      <w:r>
        <w:t>t</w:t>
      </w:r>
      <w:r w:rsidRPr="0016495A">
        <w:t>ech</w:t>
      </w:r>
      <w:r>
        <w:t>nical</w:t>
      </w:r>
      <w:r w:rsidRPr="0016495A">
        <w:t xml:space="preserve"> </w:t>
      </w:r>
      <w:r>
        <w:t>r</w:t>
      </w:r>
      <w:r w:rsidRPr="0016495A">
        <w:t xml:space="preserve">eviewers, and other authorized </w:t>
      </w:r>
      <w:r>
        <w:t>users</w:t>
      </w:r>
      <w:r w:rsidRPr="0016495A">
        <w:t xml:space="preserve"> to collaborate on projects in real</w:t>
      </w:r>
      <w:r>
        <w:t>-</w:t>
      </w:r>
      <w:r w:rsidRPr="0016495A">
        <w:t>time</w:t>
      </w:r>
      <w:r>
        <w:t>.</w:t>
      </w:r>
      <w:r w:rsidRPr="001F2851">
        <w:t xml:space="preserve"> SharePoint works best with </w:t>
      </w:r>
      <w:r w:rsidRPr="00487472">
        <w:rPr>
          <w:rStyle w:val="CodeInline"/>
        </w:rPr>
        <w:t>Internet Explorer</w:t>
      </w:r>
      <w:r w:rsidRPr="001F2851">
        <w:t xml:space="preserve">. For Mac users, </w:t>
      </w:r>
      <w:r w:rsidRPr="00487472">
        <w:rPr>
          <w:rStyle w:val="CodeInline"/>
        </w:rPr>
        <w:t>FireFox</w:t>
      </w:r>
      <w:r w:rsidRPr="001F2851">
        <w:t xml:space="preserve"> </w:t>
      </w:r>
      <w:r>
        <w:t xml:space="preserve">or </w:t>
      </w:r>
      <w:r w:rsidRPr="008B0C48">
        <w:rPr>
          <w:rStyle w:val="CodeInline"/>
        </w:rPr>
        <w:t>Chrome</w:t>
      </w:r>
      <w:r>
        <w:t xml:space="preserve"> </w:t>
      </w:r>
      <w:r w:rsidRPr="001F2851">
        <w:t>might be the best browser option.</w:t>
      </w:r>
    </w:p>
    <w:p w:rsidR="00B44665" w:rsidRDefault="00B44665" w:rsidP="002B4303">
      <w:pPr>
        <w:pStyle w:val="BodyTextCont"/>
        <w:tabs>
          <w:tab w:val="left" w:pos="1170"/>
        </w:tabs>
      </w:pPr>
      <w:r>
        <w:t>SharePoint was created to give authors and Apress a view into all chapter and title information at any time. The system's permissions are assigned on an as-needed basis so that access is restricted to authorized users.</w:t>
      </w:r>
      <w:r w:rsidRPr="001F2851">
        <w:t xml:space="preserve"> </w:t>
      </w:r>
    </w:p>
    <w:p w:rsidR="00225E9A" w:rsidRDefault="00B44665" w:rsidP="00135EE6">
      <w:pPr>
        <w:pStyle w:val="BodyTextCont"/>
        <w:tabs>
          <w:tab w:val="left" w:pos="1170"/>
        </w:tabs>
      </w:pPr>
      <w:r>
        <w:t xml:space="preserve">Your Acquisitions Editor will provide you with </w:t>
      </w:r>
      <w:r w:rsidRPr="002A70EA">
        <w:rPr>
          <w:rStyle w:val="CodeInline"/>
        </w:rPr>
        <w:t>username</w:t>
      </w:r>
      <w:r>
        <w:t xml:space="preserve"> and </w:t>
      </w:r>
      <w:r w:rsidRPr="002A70EA">
        <w:rPr>
          <w:rStyle w:val="CodeInline"/>
        </w:rPr>
        <w:t>password</w:t>
      </w:r>
      <w:r>
        <w:t xml:space="preserve"> to access SharePoint. Apress SharePoint project sites can be found at </w:t>
      </w:r>
      <w:hyperlink r:id="rId14" w:history="1">
        <w:r w:rsidRPr="00487472">
          <w:rPr>
            <w:rStyle w:val="CodeInline"/>
          </w:rPr>
          <w:t>publish.apress.com</w:t>
        </w:r>
      </w:hyperlink>
      <w:r>
        <w:t xml:space="preserve">. You begin at the SharePoint home page. </w:t>
      </w:r>
      <w:r w:rsidRPr="001F2851">
        <w:t>Once log</w:t>
      </w:r>
      <w:r>
        <w:t>ged</w:t>
      </w:r>
      <w:r w:rsidRPr="001F2851">
        <w:t xml:space="preserve"> in, you will see fields on the right-hand side for you to change your password. Please do </w:t>
      </w:r>
      <w:r>
        <w:t>so</w:t>
      </w:r>
      <w:r w:rsidRPr="001F2851">
        <w:t xml:space="preserve"> before reviewing </w:t>
      </w:r>
      <w:r>
        <w:t xml:space="preserve">any </w:t>
      </w:r>
      <w:r w:rsidRPr="001F2851">
        <w:t>materials.</w:t>
      </w:r>
    </w:p>
    <w:p w:rsidR="00B44665" w:rsidRDefault="00B44665" w:rsidP="002B4303">
      <w:pPr>
        <w:pStyle w:val="BodyTextCont"/>
        <w:tabs>
          <w:tab w:val="left" w:pos="1170"/>
        </w:tabs>
      </w:pPr>
      <w:r>
        <w:t>A list of assigned titles should appear as links. If you only have one title with Apress, you should see only one title:</w:t>
      </w:r>
    </w:p>
    <w:p w:rsidR="00B44665" w:rsidRDefault="00B44665" w:rsidP="00793799">
      <w:pPr>
        <w:pStyle w:val="Figure"/>
      </w:pPr>
      <w:r w:rsidRPr="00793799">
        <w:rPr>
          <w:noProof/>
        </w:rPr>
        <w:lastRenderedPageBreak/>
        <w:drawing>
          <wp:inline distT="0" distB="0" distL="0" distR="0" wp14:anchorId="24161F74" wp14:editId="24161F75">
            <wp:extent cx="4845050" cy="921385"/>
            <wp:effectExtent l="19050" t="0" r="0" b="0"/>
            <wp:docPr id="67" name="Picture 0" descr="MyProjec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MyProjects.gif"/>
                    <pic:cNvPicPr>
                      <a:picLocks noChangeAspect="1" noChangeArrowheads="1"/>
                    </pic:cNvPicPr>
                  </pic:nvPicPr>
                  <pic:blipFill>
                    <a:blip r:embed="rId15" cstate="print"/>
                    <a:srcRect l="1308" t="38647"/>
                    <a:stretch>
                      <a:fillRect/>
                    </a:stretch>
                  </pic:blipFill>
                  <pic:spPr bwMode="auto">
                    <a:xfrm>
                      <a:off x="0" y="0"/>
                      <a:ext cx="4845050" cy="921385"/>
                    </a:xfrm>
                    <a:prstGeom prst="rect">
                      <a:avLst/>
                    </a:prstGeom>
                    <a:noFill/>
                    <a:ln w="9525">
                      <a:noFill/>
                      <a:miter lim="800000"/>
                      <a:headEnd/>
                      <a:tailEnd/>
                    </a:ln>
                  </pic:spPr>
                </pic:pic>
              </a:graphicData>
            </a:graphic>
          </wp:inline>
        </w:drawing>
      </w:r>
    </w:p>
    <w:p w:rsidR="00B44665" w:rsidRDefault="00B44665" w:rsidP="002B4303">
      <w:pPr>
        <w:pStyle w:val="BodyTextFirst"/>
      </w:pPr>
      <w:r>
        <w:t>The following will be listed for each title:</w:t>
      </w:r>
    </w:p>
    <w:p w:rsidR="00B44665" w:rsidRPr="00B63422" w:rsidRDefault="00B44665" w:rsidP="002B4303">
      <w:pPr>
        <w:pStyle w:val="Bullet"/>
        <w:tabs>
          <w:tab w:val="left" w:pos="1170"/>
        </w:tabs>
      </w:pPr>
      <w:r>
        <w:t>ISBN (identification number)</w:t>
      </w:r>
    </w:p>
    <w:p w:rsidR="00B44665" w:rsidRPr="00B63422" w:rsidRDefault="00B44665" w:rsidP="002B4303">
      <w:pPr>
        <w:pStyle w:val="Bullet"/>
        <w:tabs>
          <w:tab w:val="left" w:pos="1170"/>
        </w:tabs>
      </w:pPr>
      <w:r>
        <w:t>Publication date</w:t>
      </w:r>
    </w:p>
    <w:p w:rsidR="00B44665" w:rsidRPr="00B63422" w:rsidRDefault="00B44665" w:rsidP="002B4303">
      <w:pPr>
        <w:pStyle w:val="Bullet"/>
        <w:tabs>
          <w:tab w:val="left" w:pos="1170"/>
        </w:tabs>
      </w:pPr>
      <w:r>
        <w:t>Title status</w:t>
      </w:r>
    </w:p>
    <w:p w:rsidR="00B44665" w:rsidRPr="00B63422" w:rsidRDefault="00B44665" w:rsidP="002B4303">
      <w:pPr>
        <w:pStyle w:val="Bullet"/>
        <w:tabs>
          <w:tab w:val="left" w:pos="1170"/>
        </w:tabs>
      </w:pPr>
      <w:r>
        <w:t>Author (lead author's last name)</w:t>
      </w:r>
    </w:p>
    <w:p w:rsidR="00B44665" w:rsidRPr="00B63422" w:rsidRDefault="00B44665" w:rsidP="002B4303">
      <w:pPr>
        <w:pStyle w:val="Bullet"/>
        <w:tabs>
          <w:tab w:val="left" w:pos="1170"/>
        </w:tabs>
      </w:pPr>
      <w:r>
        <w:t>Title (linked to the project page)</w:t>
      </w:r>
    </w:p>
    <w:p w:rsidR="00B44665" w:rsidRPr="00B63422" w:rsidRDefault="00B44665" w:rsidP="002B4303">
      <w:pPr>
        <w:pStyle w:val="Bullet"/>
        <w:tabs>
          <w:tab w:val="left" w:pos="1170"/>
        </w:tabs>
      </w:pPr>
      <w:r>
        <w:t>Data (link to view and edit title information)</w:t>
      </w:r>
    </w:p>
    <w:p w:rsidR="00B44665" w:rsidRDefault="00B44665" w:rsidP="002B4303">
      <w:pPr>
        <w:pStyle w:val="BodyTextCont"/>
        <w:tabs>
          <w:tab w:val="left" w:pos="1170"/>
        </w:tabs>
      </w:pPr>
      <w:r>
        <w:t>You can access the links to the project and data pages on a regular basis. See below for some detail.</w:t>
      </w:r>
    </w:p>
    <w:p w:rsidR="00B44665" w:rsidRPr="00A81E58" w:rsidRDefault="00B44665" w:rsidP="002B4303">
      <w:pPr>
        <w:pStyle w:val="Heading2"/>
        <w:tabs>
          <w:tab w:val="left" w:pos="1170"/>
        </w:tabs>
      </w:pPr>
      <w:r w:rsidRPr="001B144E">
        <w:t>Project Page</w:t>
      </w:r>
    </w:p>
    <w:p w:rsidR="00667ECD" w:rsidRDefault="00B44665" w:rsidP="00667ECD">
      <w:pPr>
        <w:pStyle w:val="BodyTextFirst"/>
      </w:pPr>
      <w:r>
        <w:t>Clicking on a title from your home page will bring you to that project. You'll be uploading your chapter and artwork submissions</w:t>
      </w:r>
      <w:r w:rsidRPr="00F0079B">
        <w:t xml:space="preserve"> </w:t>
      </w:r>
      <w:r>
        <w:t xml:space="preserve">to this area. Currently, </w:t>
      </w:r>
      <w:r w:rsidRPr="00F0079B">
        <w:rPr>
          <w:rStyle w:val="CodeInline"/>
        </w:rPr>
        <w:t>Tasks</w:t>
      </w:r>
      <w:r>
        <w:t xml:space="preserve"> at the top of the page are not being utilized through the system. For now, you will be given tasks by your Coordinating Editor via email/phone. </w:t>
      </w:r>
      <w:r w:rsidRPr="00F0079B">
        <w:rPr>
          <w:rStyle w:val="CodeInline"/>
        </w:rPr>
        <w:t>Manuscripts</w:t>
      </w:r>
      <w:r>
        <w:t xml:space="preserve"> resides just below the </w:t>
      </w:r>
      <w:r w:rsidRPr="00F0079B">
        <w:rPr>
          <w:rStyle w:val="CodeInline"/>
        </w:rPr>
        <w:t>Tasks</w:t>
      </w:r>
      <w:r>
        <w:t xml:space="preserve"> section.  All current versions of the chapters can be seen. Clicking on </w:t>
      </w:r>
      <w:r w:rsidRPr="00010C63">
        <w:rPr>
          <w:rStyle w:val="CodeInline"/>
        </w:rPr>
        <w:t>Manuscripts</w:t>
      </w:r>
      <w:r w:rsidRPr="00B63422">
        <w:rPr>
          <w:rStyle w:val="CodeInline"/>
        </w:rPr>
        <w:t xml:space="preserve"> (near the top or on the left</w:t>
      </w:r>
      <w:r w:rsidRPr="00E331AF">
        <w:t xml:space="preserve"> sidebar</w:t>
      </w:r>
      <w:r w:rsidRPr="00B63422">
        <w:rPr>
          <w:rStyle w:val="CodeInline"/>
        </w:rPr>
        <w:t>)</w:t>
      </w:r>
      <w:r>
        <w:t xml:space="preserve"> will expand the </w:t>
      </w:r>
      <w:r w:rsidRPr="00010C63">
        <w:rPr>
          <w:rStyle w:val="CodeInline"/>
        </w:rPr>
        <w:t>Manuscripts</w:t>
      </w:r>
      <w:r>
        <w:t xml:space="preserve"> view.</w:t>
      </w:r>
    </w:p>
    <w:p w:rsidR="00B44665" w:rsidRDefault="00B44665" w:rsidP="004710D4">
      <w:pPr>
        <w:pStyle w:val="Figure"/>
      </w:pPr>
      <w:r>
        <w:rPr>
          <w:noProof/>
        </w:rPr>
        <w:drawing>
          <wp:inline distT="0" distB="0" distL="0" distR="0" wp14:anchorId="24161F76" wp14:editId="24161F77">
            <wp:extent cx="4770120" cy="1896745"/>
            <wp:effectExtent l="19050" t="0" r="0" b="0"/>
            <wp:docPr id="66" name="Picture 1" descr="ProjectP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age.gif"/>
                    <pic:cNvPicPr>
                      <a:picLocks noChangeAspect="1" noChangeArrowheads="1"/>
                    </pic:cNvPicPr>
                  </pic:nvPicPr>
                  <pic:blipFill>
                    <a:blip r:embed="rId16" cstate="print"/>
                    <a:srcRect t="9048" r="2931" b="1534"/>
                    <a:stretch>
                      <a:fillRect/>
                    </a:stretch>
                  </pic:blipFill>
                  <pic:spPr bwMode="auto">
                    <a:xfrm>
                      <a:off x="0" y="0"/>
                      <a:ext cx="4770120" cy="1896745"/>
                    </a:xfrm>
                    <a:prstGeom prst="rect">
                      <a:avLst/>
                    </a:prstGeom>
                    <a:noFill/>
                    <a:ln w="9525">
                      <a:noFill/>
                      <a:miter lim="800000"/>
                      <a:headEnd/>
                      <a:tailEnd/>
                    </a:ln>
                  </pic:spPr>
                </pic:pic>
              </a:graphicData>
            </a:graphic>
          </wp:inline>
        </w:drawing>
      </w:r>
    </w:p>
    <w:p w:rsidR="00B44665" w:rsidRDefault="00B44665" w:rsidP="002B4303">
      <w:pPr>
        <w:pStyle w:val="BodyTextCont"/>
        <w:tabs>
          <w:tab w:val="left" w:pos="1170"/>
        </w:tabs>
      </w:pPr>
      <w:r>
        <w:t>The left sidebar consists of a number of menu items. Here are the important ones:</w:t>
      </w:r>
    </w:p>
    <w:p w:rsidR="00B44665" w:rsidRDefault="00B44665" w:rsidP="002B4303">
      <w:pPr>
        <w:pStyle w:val="UnnumberedList"/>
        <w:tabs>
          <w:tab w:val="left" w:pos="1170"/>
        </w:tabs>
      </w:pPr>
      <w:r w:rsidRPr="00B46DB1">
        <w:rPr>
          <w:rStyle w:val="Strong"/>
        </w:rPr>
        <w:t>Pictures</w:t>
      </w:r>
    </w:p>
    <w:p w:rsidR="00B44665" w:rsidRPr="00B63422" w:rsidRDefault="00B44665" w:rsidP="002B4303">
      <w:pPr>
        <w:pStyle w:val="Bullet"/>
        <w:tabs>
          <w:tab w:val="left" w:pos="1170"/>
        </w:tabs>
      </w:pPr>
      <w:r>
        <w:t>Art Files</w:t>
      </w:r>
    </w:p>
    <w:p w:rsidR="00B44665" w:rsidRDefault="00B44665" w:rsidP="002B4303">
      <w:pPr>
        <w:pStyle w:val="UnnumberedList"/>
        <w:tabs>
          <w:tab w:val="left" w:pos="1170"/>
        </w:tabs>
      </w:pPr>
      <w:r w:rsidRPr="00B46DB1">
        <w:rPr>
          <w:rStyle w:val="Strong"/>
        </w:rPr>
        <w:t>Documents</w:t>
      </w:r>
    </w:p>
    <w:p w:rsidR="00B44665" w:rsidRPr="00B63422" w:rsidRDefault="00B44665" w:rsidP="002B4303">
      <w:pPr>
        <w:pStyle w:val="Bullet"/>
        <w:tabs>
          <w:tab w:val="left" w:pos="1170"/>
        </w:tabs>
      </w:pPr>
      <w:r>
        <w:lastRenderedPageBreak/>
        <w:t>Manuscripts</w:t>
      </w:r>
    </w:p>
    <w:p w:rsidR="00B44665" w:rsidRPr="00B63422" w:rsidRDefault="00B44665" w:rsidP="002B4303">
      <w:pPr>
        <w:pStyle w:val="Bullet"/>
        <w:tabs>
          <w:tab w:val="left" w:pos="1170"/>
        </w:tabs>
      </w:pPr>
      <w:r>
        <w:t>Production Files</w:t>
      </w:r>
    </w:p>
    <w:p w:rsidR="00B44665" w:rsidRPr="00B63422" w:rsidRDefault="00B44665" w:rsidP="002B4303">
      <w:pPr>
        <w:pStyle w:val="Bullet"/>
        <w:tabs>
          <w:tab w:val="left" w:pos="1170"/>
        </w:tabs>
      </w:pPr>
      <w:r>
        <w:t>Other Documents</w:t>
      </w:r>
    </w:p>
    <w:p w:rsidR="00B44665" w:rsidRPr="00A81E58" w:rsidRDefault="00B44665" w:rsidP="002B4303">
      <w:pPr>
        <w:pStyle w:val="Heading3"/>
        <w:tabs>
          <w:tab w:val="left" w:pos="1170"/>
        </w:tabs>
      </w:pPr>
      <w:r>
        <w:t>Tasks</w:t>
      </w:r>
    </w:p>
    <w:p w:rsidR="00B44665" w:rsidRDefault="00B44665" w:rsidP="002B4303">
      <w:pPr>
        <w:pStyle w:val="BodyTextFirst"/>
        <w:tabs>
          <w:tab w:val="left" w:pos="1170"/>
        </w:tabs>
      </w:pPr>
      <w:r w:rsidRPr="00F654BA">
        <w:t xml:space="preserve">This </w:t>
      </w:r>
      <w:r w:rsidRPr="00B44665">
        <w:rPr>
          <w:rStyle w:val="Strong"/>
          <w:b w:val="0"/>
        </w:rPr>
        <w:t>section</w:t>
      </w:r>
      <w:r w:rsidRPr="00F654BA">
        <w:t xml:space="preserve"> will be used more frequently by C</w:t>
      </w:r>
      <w:r>
        <w:t xml:space="preserve">oordinating </w:t>
      </w:r>
      <w:r w:rsidRPr="00F654BA">
        <w:t>E</w:t>
      </w:r>
      <w:r>
        <w:t>ditor</w:t>
      </w:r>
      <w:r w:rsidRPr="00F654BA">
        <w:t xml:space="preserve">s </w:t>
      </w:r>
      <w:r>
        <w:t xml:space="preserve">when </w:t>
      </w:r>
      <w:r w:rsidRPr="00F654BA">
        <w:t>assign</w:t>
      </w:r>
      <w:r>
        <w:t>ing</w:t>
      </w:r>
      <w:r w:rsidRPr="00F654BA">
        <w:t xml:space="preserve"> work to Technical Reviewers and Copy</w:t>
      </w:r>
      <w:r>
        <w:t>e</w:t>
      </w:r>
      <w:r w:rsidRPr="00F654BA">
        <w:t xml:space="preserve">ditors. </w:t>
      </w:r>
      <w:r>
        <w:t>In the future, t</w:t>
      </w:r>
      <w:r w:rsidRPr="00F654BA">
        <w:t xml:space="preserve">here may be tasks assigned to you. When you are assigned a task, SharePoint will automatically send you an email and </w:t>
      </w:r>
      <w:r>
        <w:t>your task</w:t>
      </w:r>
      <w:r w:rsidRPr="00F654BA">
        <w:t xml:space="preserve"> </w:t>
      </w:r>
      <w:r>
        <w:t>should</w:t>
      </w:r>
      <w:r w:rsidRPr="00F654BA">
        <w:t xml:space="preserve"> appear </w:t>
      </w:r>
      <w:r>
        <w:t>under</w:t>
      </w:r>
      <w:r w:rsidRPr="00F654BA">
        <w:t xml:space="preserve"> the </w:t>
      </w:r>
      <w:r w:rsidRPr="00AA3875">
        <w:rPr>
          <w:rStyle w:val="CodeInline"/>
        </w:rPr>
        <w:t>Tasks</w:t>
      </w:r>
      <w:r w:rsidRPr="00F654BA">
        <w:t xml:space="preserve"> </w:t>
      </w:r>
      <w:r>
        <w:t>heading</w:t>
      </w:r>
      <w:r w:rsidRPr="00F654BA">
        <w:t>:</w:t>
      </w:r>
    </w:p>
    <w:p w:rsidR="00B44665" w:rsidRPr="00F654BA" w:rsidRDefault="00B44665" w:rsidP="00482FAE">
      <w:pPr>
        <w:pStyle w:val="Figure"/>
      </w:pPr>
      <w:r>
        <w:rPr>
          <w:noProof/>
        </w:rPr>
        <w:drawing>
          <wp:inline distT="0" distB="0" distL="0" distR="0" wp14:anchorId="24161F78" wp14:editId="24161F79">
            <wp:extent cx="4912995" cy="655320"/>
            <wp:effectExtent l="19050" t="0" r="1905" b="0"/>
            <wp:docPr id="65" name="Picture 2" descr="tas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ks.gif"/>
                    <pic:cNvPicPr>
                      <a:picLocks noChangeAspect="1" noChangeArrowheads="1"/>
                    </pic:cNvPicPr>
                  </pic:nvPicPr>
                  <pic:blipFill>
                    <a:blip r:embed="rId17" cstate="print"/>
                    <a:srcRect t="2522"/>
                    <a:stretch>
                      <a:fillRect/>
                    </a:stretch>
                  </pic:blipFill>
                  <pic:spPr bwMode="auto">
                    <a:xfrm>
                      <a:off x="0" y="0"/>
                      <a:ext cx="4912995" cy="655320"/>
                    </a:xfrm>
                    <a:prstGeom prst="rect">
                      <a:avLst/>
                    </a:prstGeom>
                    <a:noFill/>
                    <a:ln w="9525">
                      <a:noFill/>
                      <a:miter lim="800000"/>
                      <a:headEnd/>
                      <a:tailEnd/>
                    </a:ln>
                  </pic:spPr>
                </pic:pic>
              </a:graphicData>
            </a:graphic>
          </wp:inline>
        </w:drawing>
      </w:r>
    </w:p>
    <w:p w:rsidR="00B44665" w:rsidRPr="00A81E58" w:rsidRDefault="00B44665" w:rsidP="002B4303">
      <w:pPr>
        <w:pStyle w:val="Heading3"/>
        <w:tabs>
          <w:tab w:val="left" w:pos="1170"/>
        </w:tabs>
      </w:pPr>
      <w:r>
        <w:t>Art Files</w:t>
      </w:r>
    </w:p>
    <w:p w:rsidR="00B44665" w:rsidRDefault="00B44665" w:rsidP="002B4303">
      <w:pPr>
        <w:pStyle w:val="BodyTextFirst"/>
        <w:tabs>
          <w:tab w:val="left" w:pos="1170"/>
        </w:tabs>
      </w:pPr>
      <w:r w:rsidRPr="00010C63">
        <w:rPr>
          <w:rStyle w:val="CodeInline"/>
        </w:rPr>
        <w:t>Art Files</w:t>
      </w:r>
      <w:r>
        <w:t xml:space="preserve"> contain numerous folders, however, all your artwork should be zipped and uploaded to </w:t>
      </w:r>
      <w:r w:rsidRPr="00010C63">
        <w:rPr>
          <w:rStyle w:val="CodeInline"/>
        </w:rPr>
        <w:t>Author Submission</w:t>
      </w:r>
      <w:r>
        <w:t xml:space="preserve">. If updated artwork needs to be re-submitted, the Coordinating Editor should be notified and zip files uploaded to </w:t>
      </w:r>
      <w:r w:rsidRPr="00B27625">
        <w:rPr>
          <w:rStyle w:val="CodeInline"/>
        </w:rPr>
        <w:t>Author Submission</w:t>
      </w:r>
      <w:r>
        <w:t xml:space="preserve">. </w:t>
      </w:r>
      <w:r w:rsidRPr="00B46DB1">
        <w:rPr>
          <w:rStyle w:val="Emphasis"/>
        </w:rPr>
        <w:t xml:space="preserve">See </w:t>
      </w:r>
      <w:hyperlink w:anchor="_Artwork" w:history="1">
        <w:r w:rsidRPr="00B46DB1">
          <w:rPr>
            <w:rStyle w:val="Emphasis"/>
          </w:rPr>
          <w:t>Art Section</w:t>
        </w:r>
      </w:hyperlink>
      <w:r>
        <w:t xml:space="preserve"> for more detail.</w:t>
      </w:r>
    </w:p>
    <w:p w:rsidR="00B44665" w:rsidRPr="00A81E58" w:rsidRDefault="00B44665" w:rsidP="002B4303">
      <w:pPr>
        <w:pStyle w:val="Heading3"/>
        <w:tabs>
          <w:tab w:val="left" w:pos="1170"/>
        </w:tabs>
      </w:pPr>
      <w:r>
        <w:t>Manuscripts</w:t>
      </w:r>
    </w:p>
    <w:p w:rsidR="00B44665" w:rsidRDefault="00B44665" w:rsidP="002B4303">
      <w:pPr>
        <w:pStyle w:val="BodyTextFirst"/>
        <w:tabs>
          <w:tab w:val="left" w:pos="1170"/>
        </w:tabs>
      </w:pPr>
      <w:r>
        <w:t xml:space="preserve">This location is the central repository you'll be uploading and downloading chapter content. </w:t>
      </w:r>
      <w:r w:rsidRPr="001B144E">
        <w:t xml:space="preserve">Chapter numbers should be entered as </w:t>
      </w:r>
      <w:r w:rsidRPr="00074F4C">
        <w:rPr>
          <w:rStyle w:val="CodeInline"/>
        </w:rPr>
        <w:t>01</w:t>
      </w:r>
      <w:r w:rsidRPr="001B144E">
        <w:t xml:space="preserve">, </w:t>
      </w:r>
      <w:r w:rsidRPr="00074F4C">
        <w:rPr>
          <w:rStyle w:val="CodeInline"/>
        </w:rPr>
        <w:t>02</w:t>
      </w:r>
      <w:r w:rsidRPr="001B144E">
        <w:t xml:space="preserve">, </w:t>
      </w:r>
      <w:r w:rsidRPr="00074F4C">
        <w:rPr>
          <w:rStyle w:val="CodeInline"/>
        </w:rPr>
        <w:t>03</w:t>
      </w:r>
      <w:r w:rsidRPr="001B144E">
        <w:t>, etc.</w:t>
      </w:r>
      <w:r w:rsidRPr="00F54379">
        <w:t xml:space="preserve"> When naming a chapter, </w:t>
      </w:r>
      <w:r>
        <w:t>please follow our</w:t>
      </w:r>
      <w:r w:rsidRPr="00F54379">
        <w:t xml:space="preserve"> naming convention: </w:t>
      </w:r>
      <w:r>
        <w:rPr>
          <w:rStyle w:val="CodeInline"/>
        </w:rPr>
        <w:t>ISBN</w:t>
      </w:r>
      <w:r w:rsidRPr="00B27625">
        <w:rPr>
          <w:rStyle w:val="CodeInline"/>
        </w:rPr>
        <w:t>_ChapterNumber</w:t>
      </w:r>
      <w:r w:rsidRPr="00F54379">
        <w:t xml:space="preserve">. </w:t>
      </w:r>
      <w:r w:rsidRPr="001B144E">
        <w:t xml:space="preserve">For example, Chapter 3 </w:t>
      </w:r>
      <w:r>
        <w:t>would be</w:t>
      </w:r>
      <w:r w:rsidRPr="001B144E">
        <w:t xml:space="preserve"> </w:t>
      </w:r>
      <w:r w:rsidRPr="006B3595">
        <w:rPr>
          <w:rStyle w:val="CodeInline"/>
        </w:rPr>
        <w:t>978-1-4302-5555-5_Ch03</w:t>
      </w:r>
      <w:r w:rsidRPr="001B144E">
        <w:t>.</w:t>
      </w:r>
      <w:r>
        <w:t xml:space="preserve"> If your book project features more than one author, include your surname in the file name (i.e., </w:t>
      </w:r>
      <w:r w:rsidRPr="00F2345A">
        <w:rPr>
          <w:rStyle w:val="CodeInline"/>
        </w:rPr>
        <w:t>978-1-4302-5555-5_Ch03_Smith</w:t>
      </w:r>
      <w:r>
        <w:t>).</w:t>
      </w:r>
    </w:p>
    <w:p w:rsidR="00B44665" w:rsidRDefault="00B44665" w:rsidP="002B4303">
      <w:pPr>
        <w:pStyle w:val="NoteTipCaution"/>
        <w:tabs>
          <w:tab w:val="left" w:pos="1170"/>
        </w:tabs>
      </w:pPr>
      <w:r w:rsidRPr="00BD1EB4">
        <w:rPr>
          <w:rStyle w:val="DingbatSymbol"/>
        </w:rPr>
        <w:t>n</w:t>
      </w:r>
      <w:r w:rsidRPr="001B144E">
        <w:t xml:space="preserve"> </w:t>
      </w:r>
      <w:r w:rsidRPr="008400B9">
        <w:rPr>
          <w:rStyle w:val="Strong"/>
        </w:rPr>
        <w:t>Note</w:t>
      </w:r>
      <w:r w:rsidRPr="001B144E">
        <w:tab/>
      </w:r>
      <w:r>
        <w:t>Appendices are treated like chapters, and therefore should be assigned a chapter number in the Properties dialogue box during the upload process. The numbering can follow consecutively after the last chapter.</w:t>
      </w:r>
    </w:p>
    <w:p w:rsidR="00B44665" w:rsidRDefault="00B44665" w:rsidP="002B4303">
      <w:pPr>
        <w:pStyle w:val="BodyTextFirst"/>
        <w:tabs>
          <w:tab w:val="left" w:pos="1170"/>
        </w:tabs>
      </w:pPr>
      <w:r>
        <w:t xml:space="preserve">In </w:t>
      </w:r>
      <w:r w:rsidRPr="007D25EB">
        <w:rPr>
          <w:rStyle w:val="CodeInline"/>
        </w:rPr>
        <w:t>Manuscripts</w:t>
      </w:r>
      <w:r>
        <w:t>, you will see:</w:t>
      </w:r>
    </w:p>
    <w:p w:rsidR="00B44665" w:rsidRPr="00B63422" w:rsidRDefault="00B44665" w:rsidP="002B4303">
      <w:pPr>
        <w:pStyle w:val="Bullet"/>
        <w:tabs>
          <w:tab w:val="left" w:pos="1170"/>
        </w:tabs>
      </w:pPr>
      <w:r>
        <w:t>Chapter Number</w:t>
      </w:r>
    </w:p>
    <w:p w:rsidR="00B44665" w:rsidRPr="00B63422" w:rsidRDefault="00B44665" w:rsidP="002B4303">
      <w:pPr>
        <w:pStyle w:val="Bullet"/>
        <w:tabs>
          <w:tab w:val="left" w:pos="1170"/>
        </w:tabs>
      </w:pPr>
      <w:r>
        <w:t>Type (icon shows file format and if a file is checked out)</w:t>
      </w:r>
    </w:p>
    <w:p w:rsidR="00B44665" w:rsidRPr="00B63422" w:rsidRDefault="00B44665" w:rsidP="002B4303">
      <w:pPr>
        <w:pStyle w:val="Bullet"/>
        <w:tabs>
          <w:tab w:val="left" w:pos="1170"/>
        </w:tabs>
      </w:pPr>
      <w:r>
        <w:t>Name (shows filename)</w:t>
      </w:r>
    </w:p>
    <w:p w:rsidR="00B44665" w:rsidRPr="00B63422" w:rsidRDefault="00B44665" w:rsidP="002B4303">
      <w:pPr>
        <w:pStyle w:val="Bullet"/>
        <w:tabs>
          <w:tab w:val="left" w:pos="1170"/>
        </w:tabs>
      </w:pPr>
      <w:r>
        <w:t>Modified (stamp from the last time a file has been modified)</w:t>
      </w:r>
    </w:p>
    <w:p w:rsidR="00B44665" w:rsidRPr="00B63422" w:rsidRDefault="00B44665" w:rsidP="002B4303">
      <w:pPr>
        <w:pStyle w:val="Bullet"/>
        <w:tabs>
          <w:tab w:val="left" w:pos="1170"/>
        </w:tabs>
      </w:pPr>
      <w:r>
        <w:t>Modified By (user's name that last modified the file)</w:t>
      </w:r>
    </w:p>
    <w:p w:rsidR="00B44665" w:rsidRPr="00B63422" w:rsidRDefault="00B44665" w:rsidP="002B4303">
      <w:pPr>
        <w:pStyle w:val="Bullet"/>
        <w:tabs>
          <w:tab w:val="left" w:pos="1170"/>
        </w:tabs>
      </w:pPr>
      <w:r>
        <w:t>Status</w:t>
      </w:r>
    </w:p>
    <w:p w:rsidR="00B44665" w:rsidRDefault="00B44665" w:rsidP="002B4303">
      <w:pPr>
        <w:pStyle w:val="BodyTextCont"/>
        <w:tabs>
          <w:tab w:val="left" w:pos="1170"/>
        </w:tabs>
      </w:pPr>
      <w:r>
        <w:lastRenderedPageBreak/>
        <w:t xml:space="preserve">In </w:t>
      </w:r>
      <w:r w:rsidRPr="006B3595">
        <w:rPr>
          <w:rStyle w:val="CodeInline"/>
        </w:rPr>
        <w:t>Manuscripts</w:t>
      </w:r>
      <w:r>
        <w:t xml:space="preserve">, you can track each chapter's version history, in addition to its current status. The status reflects the completion of that step in our process. So, for instance, </w:t>
      </w:r>
      <w:r w:rsidRPr="006B3595">
        <w:rPr>
          <w:rStyle w:val="CodeInline"/>
        </w:rPr>
        <w:t>Initial Write</w:t>
      </w:r>
      <w:r>
        <w:t xml:space="preserve"> means that you have uploaded the first version of the chapter.</w:t>
      </w:r>
    </w:p>
    <w:p w:rsidR="00B44665" w:rsidRDefault="00B44665" w:rsidP="002B4303">
      <w:pPr>
        <w:pStyle w:val="NoteTipCaution"/>
        <w:tabs>
          <w:tab w:val="left" w:pos="1170"/>
        </w:tabs>
      </w:pPr>
      <w:r w:rsidRPr="00BD1EB4">
        <w:rPr>
          <w:rStyle w:val="DingbatSymbol"/>
        </w:rPr>
        <w:t>n</w:t>
      </w:r>
      <w:r>
        <w:t xml:space="preserve"> </w:t>
      </w:r>
      <w:r w:rsidRPr="008400B9">
        <w:rPr>
          <w:rStyle w:val="Strong"/>
        </w:rPr>
        <w:t>Note</w:t>
      </w:r>
      <w:r>
        <w:tab/>
      </w:r>
      <w:r w:rsidRPr="001B144E">
        <w:t xml:space="preserve">If you have </w:t>
      </w:r>
      <w:r>
        <w:t xml:space="preserve">a </w:t>
      </w:r>
      <w:r w:rsidRPr="001B144E">
        <w:t>Part or Front Matter</w:t>
      </w:r>
      <w:r>
        <w:t xml:space="preserve"> element (</w:t>
      </w:r>
      <w:r w:rsidRPr="001B144E">
        <w:t>anything ot</w:t>
      </w:r>
      <w:r>
        <w:t>her than a chapter or appendix)</w:t>
      </w:r>
      <w:r w:rsidRPr="001B144E">
        <w:t xml:space="preserve"> </w:t>
      </w:r>
      <w:r>
        <w:t xml:space="preserve">be sure to mark </w:t>
      </w:r>
      <w:r w:rsidRPr="001B144E">
        <w:t>a capital X</w:t>
      </w:r>
      <w:r>
        <w:t xml:space="preserve"> in the Properties dialogue box during the upload process, rather than adding it to the filename.</w:t>
      </w:r>
    </w:p>
    <w:p w:rsidR="00B44665" w:rsidRDefault="00B44665" w:rsidP="00482FAE">
      <w:pPr>
        <w:pStyle w:val="Figure"/>
      </w:pPr>
      <w:r>
        <w:rPr>
          <w:noProof/>
        </w:rPr>
        <w:drawing>
          <wp:inline distT="0" distB="0" distL="0" distR="0" wp14:anchorId="24161F7A" wp14:editId="24161F7B">
            <wp:extent cx="4872355" cy="1016635"/>
            <wp:effectExtent l="19050" t="0" r="4445" b="0"/>
            <wp:docPr id="64" name="Picture 3" descr="manuscrip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scripts.gif"/>
                    <pic:cNvPicPr>
                      <a:picLocks noChangeAspect="1" noChangeArrowheads="1"/>
                    </pic:cNvPicPr>
                  </pic:nvPicPr>
                  <pic:blipFill>
                    <a:blip r:embed="rId18" cstate="print"/>
                    <a:srcRect t="2730" r="777" b="37036"/>
                    <a:stretch>
                      <a:fillRect/>
                    </a:stretch>
                  </pic:blipFill>
                  <pic:spPr bwMode="auto">
                    <a:xfrm>
                      <a:off x="0" y="0"/>
                      <a:ext cx="4872355" cy="1016635"/>
                    </a:xfrm>
                    <a:prstGeom prst="rect">
                      <a:avLst/>
                    </a:prstGeom>
                    <a:noFill/>
                    <a:ln w="9525">
                      <a:noFill/>
                      <a:miter lim="800000"/>
                      <a:headEnd/>
                      <a:tailEnd/>
                    </a:ln>
                  </pic:spPr>
                </pic:pic>
              </a:graphicData>
            </a:graphic>
          </wp:inline>
        </w:drawing>
      </w:r>
    </w:p>
    <w:p w:rsidR="00B44665" w:rsidRDefault="00B44665" w:rsidP="002B4303">
      <w:pPr>
        <w:pStyle w:val="BodyTextCont"/>
        <w:tabs>
          <w:tab w:val="left" w:pos="1170"/>
        </w:tabs>
      </w:pPr>
      <w:r>
        <w:t xml:space="preserve">Likewise, the status of </w:t>
      </w:r>
      <w:r w:rsidRPr="00D75D65">
        <w:rPr>
          <w:rStyle w:val="CodeInline"/>
        </w:rPr>
        <w:t>Author Review Complete</w:t>
      </w:r>
      <w:r>
        <w:t xml:space="preserve"> means that you have uploaded the chapter after reviewing and implementing the editor's and technical reviewer's feedback. The chapter can have any of the following statuses:</w:t>
      </w:r>
    </w:p>
    <w:p w:rsidR="00B44665" w:rsidRPr="00B63422" w:rsidRDefault="00B44665" w:rsidP="002B4303">
      <w:pPr>
        <w:pStyle w:val="Bullet"/>
        <w:tabs>
          <w:tab w:val="left" w:pos="1170"/>
        </w:tabs>
      </w:pPr>
      <w:r w:rsidRPr="00D75D65">
        <w:rPr>
          <w:rStyle w:val="CodeInline"/>
        </w:rPr>
        <w:t>Initial Write</w:t>
      </w:r>
      <w:r w:rsidRPr="00B63422">
        <w:t>:</w:t>
      </w:r>
      <w:r w:rsidRPr="00B63422">
        <w:tab/>
        <w:t xml:space="preserve"> First draft of your chapter.</w:t>
      </w:r>
    </w:p>
    <w:p w:rsidR="00B44665" w:rsidRPr="00B63422" w:rsidRDefault="00B44665" w:rsidP="002B4303">
      <w:pPr>
        <w:pStyle w:val="Bullet"/>
        <w:numPr>
          <w:ilvl w:val="1"/>
          <w:numId w:val="4"/>
        </w:numPr>
        <w:tabs>
          <w:tab w:val="left" w:pos="1170"/>
        </w:tabs>
      </w:pPr>
      <w:r>
        <w:t>Author assigns status.</w:t>
      </w:r>
    </w:p>
    <w:p w:rsidR="00B44665" w:rsidRPr="00B63422" w:rsidRDefault="00B44665" w:rsidP="002B4303">
      <w:pPr>
        <w:pStyle w:val="Bullet"/>
        <w:tabs>
          <w:tab w:val="left" w:pos="1170"/>
        </w:tabs>
      </w:pPr>
      <w:r w:rsidRPr="00D75D65">
        <w:rPr>
          <w:rStyle w:val="CodeInline"/>
        </w:rPr>
        <w:t>First Draft Complete</w:t>
      </w:r>
      <w:r w:rsidRPr="00B63422">
        <w:t>: Editorially accepted.</w:t>
      </w:r>
    </w:p>
    <w:p w:rsidR="00B44665" w:rsidRPr="00B63422" w:rsidRDefault="00B44665" w:rsidP="002B4303">
      <w:pPr>
        <w:pStyle w:val="Bullet"/>
        <w:numPr>
          <w:ilvl w:val="1"/>
          <w:numId w:val="4"/>
        </w:numPr>
        <w:tabs>
          <w:tab w:val="left" w:pos="1170"/>
        </w:tabs>
      </w:pPr>
      <w:r>
        <w:t>Editor assigns status.</w:t>
      </w:r>
    </w:p>
    <w:p w:rsidR="00B44665" w:rsidRPr="00B63422" w:rsidRDefault="00B44665" w:rsidP="002B4303">
      <w:pPr>
        <w:pStyle w:val="Bullet"/>
        <w:tabs>
          <w:tab w:val="left" w:pos="1170"/>
        </w:tabs>
      </w:pPr>
      <w:r w:rsidRPr="00D75D65">
        <w:rPr>
          <w:rStyle w:val="CodeInline"/>
        </w:rPr>
        <w:t>TR Complete</w:t>
      </w:r>
      <w:r w:rsidRPr="00B63422">
        <w:t>: Technically reviewed.</w:t>
      </w:r>
    </w:p>
    <w:p w:rsidR="00B44665" w:rsidRPr="00B63422" w:rsidRDefault="00B44665" w:rsidP="002B4303">
      <w:pPr>
        <w:pStyle w:val="Bullet"/>
        <w:numPr>
          <w:ilvl w:val="1"/>
          <w:numId w:val="4"/>
        </w:numPr>
        <w:tabs>
          <w:tab w:val="left" w:pos="1170"/>
        </w:tabs>
      </w:pPr>
      <w:r>
        <w:t>Technical Reviewer assigns status.</w:t>
      </w:r>
    </w:p>
    <w:p w:rsidR="00B44665" w:rsidRPr="00B63422" w:rsidRDefault="00B44665" w:rsidP="002B4303">
      <w:pPr>
        <w:pStyle w:val="Bullet"/>
        <w:tabs>
          <w:tab w:val="left" w:pos="1170"/>
        </w:tabs>
      </w:pPr>
      <w:r w:rsidRPr="00D75D65">
        <w:rPr>
          <w:rStyle w:val="CodeInline"/>
        </w:rPr>
        <w:t>Book Editor Review Complete</w:t>
      </w:r>
      <w:r w:rsidRPr="00B63422">
        <w:t>: Developmental Editor has reviewed the chapter.</w:t>
      </w:r>
    </w:p>
    <w:p w:rsidR="00B44665" w:rsidRPr="00B63422" w:rsidRDefault="00B44665" w:rsidP="002B4303">
      <w:pPr>
        <w:pStyle w:val="Bullet"/>
        <w:numPr>
          <w:ilvl w:val="1"/>
          <w:numId w:val="4"/>
        </w:numPr>
        <w:tabs>
          <w:tab w:val="left" w:pos="1170"/>
        </w:tabs>
      </w:pPr>
      <w:r>
        <w:t>Editor assigns status.</w:t>
      </w:r>
    </w:p>
    <w:p w:rsidR="00B44665" w:rsidRPr="00B63422" w:rsidRDefault="00B44665" w:rsidP="002B4303">
      <w:pPr>
        <w:pStyle w:val="Bullet"/>
        <w:tabs>
          <w:tab w:val="left" w:pos="1170"/>
        </w:tabs>
      </w:pPr>
      <w:r w:rsidRPr="00D75D65">
        <w:rPr>
          <w:rStyle w:val="CodeInline"/>
        </w:rPr>
        <w:t>Author Review Complete</w:t>
      </w:r>
      <w:r w:rsidRPr="00B63422">
        <w:t>: Author's review of Technical Reviewer's and DE's comments; essentially, this is your second draft.</w:t>
      </w:r>
    </w:p>
    <w:p w:rsidR="00B44665" w:rsidRPr="00B63422" w:rsidRDefault="00B44665" w:rsidP="002B4303">
      <w:pPr>
        <w:pStyle w:val="Bullet"/>
        <w:numPr>
          <w:ilvl w:val="1"/>
          <w:numId w:val="4"/>
        </w:numPr>
        <w:tabs>
          <w:tab w:val="left" w:pos="1170"/>
        </w:tabs>
      </w:pPr>
      <w:r>
        <w:t>Author assigns status.</w:t>
      </w:r>
      <w:r w:rsidRPr="00B63422">
        <w:t xml:space="preserve"> </w:t>
      </w:r>
    </w:p>
    <w:p w:rsidR="00B44665" w:rsidRPr="00B63422" w:rsidRDefault="00B44665" w:rsidP="002B4303">
      <w:pPr>
        <w:pStyle w:val="Bullet"/>
        <w:tabs>
          <w:tab w:val="left" w:pos="1170"/>
        </w:tabs>
      </w:pPr>
      <w:r w:rsidRPr="00D75D65">
        <w:rPr>
          <w:rStyle w:val="CodeInline"/>
        </w:rPr>
        <w:t>Editorial Signoff Given</w:t>
      </w:r>
      <w:r w:rsidRPr="00B63422">
        <w:t>: All changes/comments have been addressed by the author and editor; the chapter is ready for copyedit.</w:t>
      </w:r>
    </w:p>
    <w:p w:rsidR="00B44665" w:rsidRPr="00B63422" w:rsidRDefault="00B44665" w:rsidP="002B4303">
      <w:pPr>
        <w:pStyle w:val="Bullet"/>
        <w:numPr>
          <w:ilvl w:val="1"/>
          <w:numId w:val="4"/>
        </w:numPr>
        <w:tabs>
          <w:tab w:val="left" w:pos="1170"/>
        </w:tabs>
      </w:pPr>
      <w:r>
        <w:t>Editor assigns status.</w:t>
      </w:r>
    </w:p>
    <w:p w:rsidR="00B44665" w:rsidRPr="00B63422" w:rsidRDefault="00B44665" w:rsidP="002B4303">
      <w:pPr>
        <w:pStyle w:val="Bullet"/>
        <w:tabs>
          <w:tab w:val="left" w:pos="1170"/>
        </w:tabs>
      </w:pPr>
      <w:r w:rsidRPr="00D75D65">
        <w:rPr>
          <w:rStyle w:val="CodeInline"/>
        </w:rPr>
        <w:t>Copyedit Complete</w:t>
      </w:r>
      <w:r w:rsidRPr="00B63422">
        <w:t>: The chapter has been copyedited (and may contain copyeditor’s questions, in addition to suggested changes and comments).</w:t>
      </w:r>
    </w:p>
    <w:p w:rsidR="00B44665" w:rsidRPr="00B63422" w:rsidRDefault="00B44665" w:rsidP="002B4303">
      <w:pPr>
        <w:pStyle w:val="Bullet"/>
        <w:numPr>
          <w:ilvl w:val="1"/>
          <w:numId w:val="4"/>
        </w:numPr>
        <w:tabs>
          <w:tab w:val="left" w:pos="1170"/>
        </w:tabs>
        <w:rPr>
          <w:rStyle w:val="CodeInline"/>
        </w:rPr>
      </w:pPr>
      <w:r>
        <w:t>Copyeditor assigns status.</w:t>
      </w:r>
    </w:p>
    <w:p w:rsidR="00B44665" w:rsidRPr="00B63422" w:rsidRDefault="00B44665" w:rsidP="002B4303">
      <w:pPr>
        <w:pStyle w:val="Bullet"/>
        <w:tabs>
          <w:tab w:val="left" w:pos="1170"/>
        </w:tabs>
      </w:pPr>
      <w:r w:rsidRPr="00D75D65">
        <w:rPr>
          <w:rStyle w:val="CodeInline"/>
        </w:rPr>
        <w:t>Copyedit Signoff</w:t>
      </w:r>
      <w:r w:rsidRPr="00B63422">
        <w:t>: Author has resolved all edits, and cleared the document of all comments save for those intended specifically for Prodution. At this point, text is considered final.</w:t>
      </w:r>
    </w:p>
    <w:p w:rsidR="00B44665" w:rsidRPr="00B63422" w:rsidRDefault="00B44665" w:rsidP="002B4303">
      <w:pPr>
        <w:pStyle w:val="Bullet"/>
        <w:numPr>
          <w:ilvl w:val="1"/>
          <w:numId w:val="4"/>
        </w:numPr>
        <w:tabs>
          <w:tab w:val="left" w:pos="1170"/>
        </w:tabs>
        <w:rPr>
          <w:rStyle w:val="CodeInline"/>
        </w:rPr>
      </w:pPr>
      <w:r>
        <w:lastRenderedPageBreak/>
        <w:t>Developmental Editor</w:t>
      </w:r>
      <w:r w:rsidRPr="00B63422">
        <w:t xml:space="preserve"> assigns status.</w:t>
      </w:r>
    </w:p>
    <w:p w:rsidR="00B44665" w:rsidRPr="00B63422" w:rsidRDefault="00B44665" w:rsidP="002B4303">
      <w:pPr>
        <w:pStyle w:val="Bullet"/>
        <w:tabs>
          <w:tab w:val="left" w:pos="1170"/>
        </w:tabs>
        <w:rPr>
          <w:rStyle w:val="CodeInline"/>
        </w:rPr>
      </w:pPr>
      <w:r w:rsidRPr="00D75D65">
        <w:rPr>
          <w:rStyle w:val="CodeInline"/>
        </w:rPr>
        <w:t>Index Complete</w:t>
      </w:r>
      <w:r w:rsidRPr="00B63422">
        <w:rPr>
          <w:rStyle w:val="CodeInline"/>
        </w:rPr>
        <w:t xml:space="preserve">: Indexed. </w:t>
      </w:r>
      <w:r w:rsidRPr="00B46DB1">
        <w:rPr>
          <w:rStyle w:val="Emphasis"/>
        </w:rPr>
        <w:t xml:space="preserve">See </w:t>
      </w:r>
      <w:hyperlink w:anchor="_Production_Files" w:history="1">
        <w:r w:rsidRPr="00B46DB1">
          <w:rPr>
            <w:rStyle w:val="Emphasis"/>
          </w:rPr>
          <w:t>Production</w:t>
        </w:r>
      </w:hyperlink>
      <w:r w:rsidRPr="00B63422">
        <w:rPr>
          <w:rStyle w:val="CodeInline"/>
        </w:rPr>
        <w:t>.</w:t>
      </w:r>
    </w:p>
    <w:p w:rsidR="00B44665" w:rsidRPr="00B63422" w:rsidRDefault="00B44665" w:rsidP="002B4303">
      <w:pPr>
        <w:pStyle w:val="Bullet"/>
        <w:numPr>
          <w:ilvl w:val="1"/>
          <w:numId w:val="4"/>
        </w:numPr>
        <w:tabs>
          <w:tab w:val="left" w:pos="1170"/>
        </w:tabs>
        <w:rPr>
          <w:rStyle w:val="CodeInline"/>
        </w:rPr>
      </w:pPr>
      <w:r>
        <w:t>Vendor assigns status.</w:t>
      </w:r>
    </w:p>
    <w:p w:rsidR="00B44665" w:rsidRPr="00B63422" w:rsidRDefault="00B44665" w:rsidP="002B4303">
      <w:pPr>
        <w:pStyle w:val="Bullet"/>
        <w:tabs>
          <w:tab w:val="left" w:pos="1170"/>
        </w:tabs>
        <w:rPr>
          <w:rStyle w:val="CodeInline"/>
        </w:rPr>
      </w:pPr>
      <w:r w:rsidRPr="00D75D65">
        <w:rPr>
          <w:rStyle w:val="CodeInline"/>
        </w:rPr>
        <w:t>Ready for Page Proof</w:t>
      </w:r>
      <w:r w:rsidRPr="00B63422">
        <w:rPr>
          <w:rStyle w:val="CodeInline"/>
        </w:rPr>
        <w:t>: Composition begins.</w:t>
      </w:r>
    </w:p>
    <w:p w:rsidR="00B44665" w:rsidRPr="00B63422" w:rsidRDefault="00B44665" w:rsidP="002B4303">
      <w:pPr>
        <w:pStyle w:val="Bullet"/>
        <w:numPr>
          <w:ilvl w:val="1"/>
          <w:numId w:val="4"/>
        </w:numPr>
        <w:tabs>
          <w:tab w:val="left" w:pos="1170"/>
        </w:tabs>
        <w:rPr>
          <w:rStyle w:val="CodeInline"/>
        </w:rPr>
      </w:pPr>
      <w:r>
        <w:t>Vendor assigns status.</w:t>
      </w:r>
    </w:p>
    <w:p w:rsidR="00B44665" w:rsidRPr="00B63422" w:rsidRDefault="00B44665" w:rsidP="002B4303">
      <w:pPr>
        <w:pStyle w:val="Bullet"/>
        <w:tabs>
          <w:tab w:val="left" w:pos="1170"/>
        </w:tabs>
      </w:pPr>
      <w:r w:rsidRPr="00D75D65">
        <w:rPr>
          <w:rStyle w:val="CodeInline"/>
        </w:rPr>
        <w:t>Page Proof Complete</w:t>
      </w:r>
      <w:r w:rsidRPr="00B63422">
        <w:t>: Page proofs in pdf format are ready for your review.</w:t>
      </w:r>
    </w:p>
    <w:p w:rsidR="00B44665" w:rsidRPr="00B63422" w:rsidRDefault="00B44665" w:rsidP="002B4303">
      <w:pPr>
        <w:pStyle w:val="Bullet"/>
        <w:numPr>
          <w:ilvl w:val="1"/>
          <w:numId w:val="4"/>
        </w:numPr>
        <w:tabs>
          <w:tab w:val="left" w:pos="1170"/>
        </w:tabs>
      </w:pPr>
      <w:r>
        <w:t>Vendor assigns status.</w:t>
      </w:r>
      <w:r w:rsidRPr="00B63422">
        <w:t xml:space="preserve">  </w:t>
      </w:r>
    </w:p>
    <w:p w:rsidR="00B44665" w:rsidRPr="00B63422" w:rsidRDefault="00B44665" w:rsidP="002B4303">
      <w:pPr>
        <w:pStyle w:val="Bullet"/>
        <w:tabs>
          <w:tab w:val="left" w:pos="1170"/>
        </w:tabs>
      </w:pPr>
      <w:r w:rsidRPr="00D75D65">
        <w:rPr>
          <w:rStyle w:val="CodeInline"/>
        </w:rPr>
        <w:t>Author PP Review Complete</w:t>
      </w:r>
      <w:r w:rsidRPr="00B63422">
        <w:t>: Author has reviewed pdf page proofs, noting any minor text mistakes; comments/changes have been marked on the pdfs.</w:t>
      </w:r>
    </w:p>
    <w:p w:rsidR="00B44665" w:rsidRPr="00B63422" w:rsidRDefault="00B44665" w:rsidP="002B4303">
      <w:pPr>
        <w:pStyle w:val="Bullet"/>
        <w:numPr>
          <w:ilvl w:val="1"/>
          <w:numId w:val="4"/>
        </w:numPr>
        <w:tabs>
          <w:tab w:val="left" w:pos="1170"/>
        </w:tabs>
      </w:pPr>
      <w:r>
        <w:t>Author assigns status.</w:t>
      </w:r>
      <w:r w:rsidRPr="00B63422">
        <w:t xml:space="preserve"> </w:t>
      </w:r>
    </w:p>
    <w:p w:rsidR="00B44665" w:rsidRPr="00B63422" w:rsidRDefault="00B44665" w:rsidP="002B4303">
      <w:pPr>
        <w:pStyle w:val="Bullet"/>
        <w:tabs>
          <w:tab w:val="left" w:pos="1170"/>
        </w:tabs>
        <w:rPr>
          <w:rStyle w:val="CodeInline"/>
        </w:rPr>
      </w:pPr>
      <w:r w:rsidRPr="00D75D65">
        <w:rPr>
          <w:rStyle w:val="CodeInline"/>
        </w:rPr>
        <w:t>Com</w:t>
      </w:r>
      <w:r w:rsidRPr="00B63422">
        <w:rPr>
          <w:rStyle w:val="CodeInline"/>
        </w:rPr>
        <w:t>p-Author Page Proof Corrections: Changes have been inserted into the pdfs.</w:t>
      </w:r>
    </w:p>
    <w:p w:rsidR="00B44665" w:rsidRPr="00B63422" w:rsidRDefault="00B44665" w:rsidP="002B4303">
      <w:pPr>
        <w:pStyle w:val="Bullet"/>
        <w:numPr>
          <w:ilvl w:val="1"/>
          <w:numId w:val="4"/>
        </w:numPr>
        <w:tabs>
          <w:tab w:val="left" w:pos="1170"/>
        </w:tabs>
        <w:rPr>
          <w:rStyle w:val="CodeInline"/>
        </w:rPr>
      </w:pPr>
      <w:r>
        <w:t>Vendor assigns status.</w:t>
      </w:r>
    </w:p>
    <w:p w:rsidR="00B44665" w:rsidRPr="00B63422" w:rsidRDefault="00B44665" w:rsidP="002B4303">
      <w:pPr>
        <w:pStyle w:val="Bullet"/>
        <w:tabs>
          <w:tab w:val="left" w:pos="1170"/>
        </w:tabs>
        <w:rPr>
          <w:rStyle w:val="CodeInline"/>
        </w:rPr>
      </w:pPr>
      <w:r w:rsidRPr="00D75D65">
        <w:rPr>
          <w:rStyle w:val="CodeInline"/>
        </w:rPr>
        <w:t>Production Review Complete</w:t>
      </w:r>
      <w:r w:rsidRPr="00B63422">
        <w:rPr>
          <w:rStyle w:val="CodeInline"/>
        </w:rPr>
        <w:t>: Coordinating Editor reviews the final pdfs.</w:t>
      </w:r>
    </w:p>
    <w:p w:rsidR="00B44665" w:rsidRPr="00B63422" w:rsidRDefault="00B44665" w:rsidP="002B4303">
      <w:pPr>
        <w:pStyle w:val="Bullet"/>
        <w:numPr>
          <w:ilvl w:val="1"/>
          <w:numId w:val="4"/>
        </w:numPr>
        <w:tabs>
          <w:tab w:val="left" w:pos="1170"/>
        </w:tabs>
        <w:rPr>
          <w:rStyle w:val="CodeInline"/>
        </w:rPr>
      </w:pPr>
      <w:r>
        <w:t>Coordinating Editor assigns status.</w:t>
      </w:r>
    </w:p>
    <w:p w:rsidR="00B44665" w:rsidRPr="00B63422" w:rsidRDefault="00B44665" w:rsidP="002B4303">
      <w:pPr>
        <w:pStyle w:val="Bullet"/>
        <w:tabs>
          <w:tab w:val="left" w:pos="1170"/>
        </w:tabs>
        <w:rPr>
          <w:rStyle w:val="CodeInline"/>
        </w:rPr>
      </w:pPr>
      <w:r w:rsidRPr="00D75D65">
        <w:rPr>
          <w:rStyle w:val="CodeInline"/>
        </w:rPr>
        <w:t>Final Manuscript Complete</w:t>
      </w:r>
      <w:r w:rsidRPr="00B63422">
        <w:rPr>
          <w:rStyle w:val="CodeInline"/>
        </w:rPr>
        <w:t>: All changes have been installed correctly.</w:t>
      </w:r>
    </w:p>
    <w:p w:rsidR="00B44665" w:rsidRPr="00B63422" w:rsidRDefault="00B44665" w:rsidP="002B4303">
      <w:pPr>
        <w:pStyle w:val="Bullet"/>
        <w:numPr>
          <w:ilvl w:val="1"/>
          <w:numId w:val="4"/>
        </w:numPr>
        <w:tabs>
          <w:tab w:val="left" w:pos="1170"/>
        </w:tabs>
        <w:rPr>
          <w:rStyle w:val="CodeInline"/>
        </w:rPr>
      </w:pPr>
      <w:r>
        <w:t>Vendor assigns status.</w:t>
      </w:r>
    </w:p>
    <w:p w:rsidR="00B44665" w:rsidRPr="00B63422" w:rsidRDefault="00B44665" w:rsidP="002B4303">
      <w:pPr>
        <w:pStyle w:val="Bullet"/>
        <w:tabs>
          <w:tab w:val="left" w:pos="1170"/>
        </w:tabs>
        <w:rPr>
          <w:rStyle w:val="CodeInline"/>
        </w:rPr>
      </w:pPr>
      <w:r w:rsidRPr="00D75D65">
        <w:rPr>
          <w:rStyle w:val="CodeInline"/>
        </w:rPr>
        <w:t>Index Copyedit Complete</w:t>
      </w:r>
      <w:r w:rsidRPr="00B63422">
        <w:rPr>
          <w:rStyle w:val="CodeInline"/>
        </w:rPr>
        <w:t>: Index has been copyedited.</w:t>
      </w:r>
    </w:p>
    <w:p w:rsidR="00B44665" w:rsidRPr="00B63422" w:rsidRDefault="00B44665" w:rsidP="002B4303">
      <w:pPr>
        <w:pStyle w:val="Bullet"/>
        <w:numPr>
          <w:ilvl w:val="1"/>
          <w:numId w:val="4"/>
        </w:numPr>
        <w:tabs>
          <w:tab w:val="left" w:pos="1170"/>
        </w:tabs>
        <w:rPr>
          <w:rStyle w:val="CodeInline"/>
        </w:rPr>
      </w:pPr>
      <w:r>
        <w:t>Vendor assigns status.</w:t>
      </w:r>
    </w:p>
    <w:p w:rsidR="00B44665" w:rsidRPr="00B63422" w:rsidRDefault="00B44665" w:rsidP="002B4303">
      <w:pPr>
        <w:pStyle w:val="Bullet"/>
        <w:tabs>
          <w:tab w:val="left" w:pos="1170"/>
        </w:tabs>
        <w:rPr>
          <w:rStyle w:val="CodeInline"/>
        </w:rPr>
      </w:pPr>
      <w:r w:rsidRPr="00D75D65">
        <w:rPr>
          <w:rStyle w:val="CodeInline"/>
        </w:rPr>
        <w:t>Final Index</w:t>
      </w:r>
      <w:r w:rsidRPr="00B63422">
        <w:rPr>
          <w:rStyle w:val="CodeInline"/>
        </w:rPr>
        <w:t>: Index has been formatted and added to the page proofs.</w:t>
      </w:r>
    </w:p>
    <w:p w:rsidR="00B44665" w:rsidRPr="00B63422" w:rsidRDefault="00B44665" w:rsidP="002B4303">
      <w:pPr>
        <w:pStyle w:val="Bullet"/>
        <w:numPr>
          <w:ilvl w:val="1"/>
          <w:numId w:val="4"/>
        </w:numPr>
        <w:tabs>
          <w:tab w:val="left" w:pos="1170"/>
        </w:tabs>
        <w:rPr>
          <w:rStyle w:val="CodeInline"/>
        </w:rPr>
      </w:pPr>
      <w:r>
        <w:t>Vendor assigns status.</w:t>
      </w:r>
    </w:p>
    <w:p w:rsidR="00B44665" w:rsidRPr="00A81E58" w:rsidRDefault="00B44665" w:rsidP="002B4303">
      <w:pPr>
        <w:pStyle w:val="Heading4"/>
        <w:tabs>
          <w:tab w:val="left" w:pos="1170"/>
        </w:tabs>
      </w:pPr>
      <w:r>
        <w:t>Check In</w:t>
      </w:r>
      <w:r w:rsidRPr="00A81E58">
        <w:t xml:space="preserve"> </w:t>
      </w:r>
    </w:p>
    <w:p w:rsidR="00B44665" w:rsidRPr="00B63422" w:rsidRDefault="00B44665" w:rsidP="002B4303">
      <w:pPr>
        <w:pStyle w:val="NumList"/>
        <w:numPr>
          <w:ilvl w:val="0"/>
          <w:numId w:val="30"/>
        </w:numPr>
        <w:tabs>
          <w:tab w:val="left" w:pos="1170"/>
        </w:tabs>
      </w:pPr>
      <w:r>
        <w:t xml:space="preserve">Click on </w:t>
      </w:r>
      <w:r w:rsidRPr="00B63422">
        <w:rPr>
          <w:rStyle w:val="CodeInline"/>
        </w:rPr>
        <w:t>Upload</w:t>
      </w:r>
      <w:r w:rsidRPr="00B63422">
        <w:t xml:space="preserve"> and select </w:t>
      </w:r>
      <w:r w:rsidRPr="00B63422">
        <w:rPr>
          <w:rStyle w:val="CodeInline"/>
        </w:rPr>
        <w:t>Upload Document</w:t>
      </w:r>
    </w:p>
    <w:p w:rsidR="00B44665" w:rsidRPr="004F2D7D" w:rsidRDefault="00B44665" w:rsidP="002B4303">
      <w:pPr>
        <w:pStyle w:val="UnnumberedList"/>
        <w:tabs>
          <w:tab w:val="left" w:pos="1170"/>
        </w:tabs>
      </w:pPr>
      <w:r>
        <w:rPr>
          <w:noProof/>
        </w:rPr>
        <w:drawing>
          <wp:inline distT="0" distB="0" distL="0" distR="0" wp14:anchorId="24161F7C" wp14:editId="24161F7D">
            <wp:extent cx="1494155" cy="614045"/>
            <wp:effectExtent l="19050" t="0" r="0" b="0"/>
            <wp:docPr id="63" name="Picture 31" descr="C:\Users\frankm\Pictures\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rankm\Pictures\Upload.png"/>
                    <pic:cNvPicPr>
                      <a:picLocks noChangeAspect="1" noChangeArrowheads="1"/>
                    </pic:cNvPicPr>
                  </pic:nvPicPr>
                  <pic:blipFill>
                    <a:blip r:embed="rId19" cstate="print"/>
                    <a:srcRect/>
                    <a:stretch>
                      <a:fillRect/>
                    </a:stretch>
                  </pic:blipFill>
                  <pic:spPr bwMode="auto">
                    <a:xfrm>
                      <a:off x="0" y="0"/>
                      <a:ext cx="1494155" cy="614045"/>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rsidRPr="00D06C71">
        <w:t>Browse for the filename, insert a comment</w:t>
      </w:r>
      <w:r w:rsidRPr="00B63422">
        <w:t xml:space="preserve"> (if necessary) and click OK</w:t>
      </w:r>
    </w:p>
    <w:p w:rsidR="00B44665" w:rsidRDefault="00B44665" w:rsidP="002B4303">
      <w:pPr>
        <w:pStyle w:val="UnnumberedList"/>
        <w:tabs>
          <w:tab w:val="left" w:pos="1170"/>
        </w:tabs>
      </w:pPr>
      <w:r>
        <w:rPr>
          <w:noProof/>
        </w:rPr>
        <w:lastRenderedPageBreak/>
        <w:drawing>
          <wp:inline distT="0" distB="0" distL="0" distR="0" wp14:anchorId="24161F7E" wp14:editId="24161F7F">
            <wp:extent cx="4080510" cy="1064260"/>
            <wp:effectExtent l="19050" t="0" r="0" b="0"/>
            <wp:docPr id="62" name="Picture 32" descr="C:\Users\frankm\Pictures\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rankm\Pictures\Upload2.png"/>
                    <pic:cNvPicPr>
                      <a:picLocks noChangeAspect="1" noChangeArrowheads="1"/>
                    </pic:cNvPicPr>
                  </pic:nvPicPr>
                  <pic:blipFill>
                    <a:blip r:embed="rId20" cstate="print"/>
                    <a:srcRect/>
                    <a:stretch>
                      <a:fillRect/>
                    </a:stretch>
                  </pic:blipFill>
                  <pic:spPr bwMode="auto">
                    <a:xfrm>
                      <a:off x="0" y="0"/>
                      <a:ext cx="4080510" cy="1064260"/>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rPr>
          <w:rStyle w:val="CodeInline"/>
        </w:rPr>
      </w:pPr>
      <w:r w:rsidRPr="004F2D7D">
        <w:t>Update</w:t>
      </w:r>
      <w:r w:rsidRPr="00B63422">
        <w:t xml:space="preserve"> metadata: insert the correct </w:t>
      </w:r>
      <w:r w:rsidRPr="00B63422">
        <w:rPr>
          <w:rStyle w:val="CodeInline"/>
        </w:rPr>
        <w:t>Title</w:t>
      </w:r>
      <w:r w:rsidRPr="00B63422">
        <w:t xml:space="preserve">, select </w:t>
      </w:r>
      <w:r w:rsidRPr="00B63422">
        <w:rPr>
          <w:rStyle w:val="CodeInline"/>
        </w:rPr>
        <w:t>Status</w:t>
      </w:r>
      <w:r w:rsidRPr="00B63422">
        <w:t xml:space="preserve">, enter </w:t>
      </w:r>
      <w:r w:rsidRPr="00B63422">
        <w:rPr>
          <w:rStyle w:val="CodeInline"/>
        </w:rPr>
        <w:t>Chapter Number</w:t>
      </w:r>
      <w:r w:rsidRPr="00B63422">
        <w:t xml:space="preserve"> where the actual chapter number is placed or "X" for front matter then </w:t>
      </w:r>
      <w:r w:rsidRPr="00B63422">
        <w:rPr>
          <w:rStyle w:val="CodeInline"/>
        </w:rPr>
        <w:t>Check In</w:t>
      </w:r>
      <w:r w:rsidRPr="00B63422">
        <w:t>.</w:t>
      </w:r>
    </w:p>
    <w:p w:rsidR="00B44665" w:rsidRPr="004F2D7D" w:rsidRDefault="00B44665" w:rsidP="002B4303">
      <w:pPr>
        <w:pStyle w:val="UnnumberedList"/>
        <w:tabs>
          <w:tab w:val="left" w:pos="1170"/>
        </w:tabs>
      </w:pPr>
      <w:r>
        <w:rPr>
          <w:noProof/>
        </w:rPr>
        <w:drawing>
          <wp:inline distT="0" distB="0" distL="0" distR="0" wp14:anchorId="24161F80" wp14:editId="24161F81">
            <wp:extent cx="4135120" cy="1310005"/>
            <wp:effectExtent l="19050" t="0" r="0" b="0"/>
            <wp:docPr id="61" name="Picture 33" descr="C:\Users\frankm\Pictures\Uplo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rankm\Pictures\Upload3.png"/>
                    <pic:cNvPicPr>
                      <a:picLocks noChangeAspect="1" noChangeArrowheads="1"/>
                    </pic:cNvPicPr>
                  </pic:nvPicPr>
                  <pic:blipFill>
                    <a:blip r:embed="rId21" cstate="print"/>
                    <a:srcRect/>
                    <a:stretch>
                      <a:fillRect/>
                    </a:stretch>
                  </pic:blipFill>
                  <pic:spPr bwMode="auto">
                    <a:xfrm>
                      <a:off x="0" y="0"/>
                      <a:ext cx="4135120" cy="1310005"/>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t>Find you new chapter listed with !NEW stamp.</w:t>
      </w:r>
    </w:p>
    <w:p w:rsidR="00B44665" w:rsidRPr="004F2D7D" w:rsidRDefault="00B44665" w:rsidP="002B4303">
      <w:pPr>
        <w:pStyle w:val="UnnumberedList"/>
        <w:tabs>
          <w:tab w:val="left" w:pos="1170"/>
        </w:tabs>
      </w:pPr>
      <w:r>
        <w:rPr>
          <w:noProof/>
        </w:rPr>
        <w:drawing>
          <wp:inline distT="0" distB="0" distL="0" distR="0" wp14:anchorId="24161F82" wp14:editId="24161F83">
            <wp:extent cx="4244340" cy="88900"/>
            <wp:effectExtent l="19050" t="0" r="3810" b="0"/>
            <wp:docPr id="60" name="Picture 34" descr="C:\Users\frankm\Pictures\Uplo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rankm\Pictures\Upload4.png"/>
                    <pic:cNvPicPr>
                      <a:picLocks noChangeAspect="1" noChangeArrowheads="1"/>
                    </pic:cNvPicPr>
                  </pic:nvPicPr>
                  <pic:blipFill>
                    <a:blip r:embed="rId22" cstate="print"/>
                    <a:srcRect/>
                    <a:stretch>
                      <a:fillRect/>
                    </a:stretch>
                  </pic:blipFill>
                  <pic:spPr bwMode="auto">
                    <a:xfrm>
                      <a:off x="0" y="0"/>
                      <a:ext cx="4244340" cy="88900"/>
                    </a:xfrm>
                    <a:prstGeom prst="rect">
                      <a:avLst/>
                    </a:prstGeom>
                    <a:noFill/>
                    <a:ln w="9525">
                      <a:noFill/>
                      <a:miter lim="800000"/>
                      <a:headEnd/>
                      <a:tailEnd/>
                    </a:ln>
                  </pic:spPr>
                </pic:pic>
              </a:graphicData>
            </a:graphic>
          </wp:inline>
        </w:drawing>
      </w:r>
    </w:p>
    <w:p w:rsidR="00B44665" w:rsidRPr="00A81E58" w:rsidRDefault="00B44665" w:rsidP="002B4303">
      <w:pPr>
        <w:pStyle w:val="Heading4"/>
        <w:tabs>
          <w:tab w:val="left" w:pos="1170"/>
        </w:tabs>
      </w:pPr>
      <w:r w:rsidRPr="00BB7AC9">
        <w:t>Updating a Status</w:t>
      </w:r>
    </w:p>
    <w:p w:rsidR="00B44665" w:rsidRDefault="00B44665" w:rsidP="002B4303">
      <w:pPr>
        <w:pStyle w:val="BodyTextFirst"/>
        <w:tabs>
          <w:tab w:val="left" w:pos="1170"/>
        </w:tabs>
      </w:pPr>
      <w:r w:rsidRPr="00BB7AC9">
        <w:t xml:space="preserve">Did you check in the document without updating the status? </w:t>
      </w:r>
      <w:r>
        <w:t xml:space="preserve">Or forget something else? </w:t>
      </w:r>
      <w:r w:rsidRPr="00BB7AC9">
        <w:t xml:space="preserve">That is easy to fix. </w:t>
      </w:r>
    </w:p>
    <w:p w:rsidR="00B44665" w:rsidRPr="00B63422" w:rsidRDefault="00B44665" w:rsidP="002B4303">
      <w:pPr>
        <w:pStyle w:val="NumList"/>
        <w:numPr>
          <w:ilvl w:val="0"/>
          <w:numId w:val="44"/>
        </w:numPr>
        <w:tabs>
          <w:tab w:val="left" w:pos="1170"/>
        </w:tabs>
      </w:pPr>
      <w:r w:rsidRPr="00BB7AC9">
        <w:t xml:space="preserve">Rollover the chapter title, click on the arrow in the right-hand corner, and select </w:t>
      </w:r>
      <w:r w:rsidRPr="00B63422">
        <w:rPr>
          <w:rStyle w:val="CodeInline"/>
        </w:rPr>
        <w:t>Edit Properties</w:t>
      </w:r>
    </w:p>
    <w:p w:rsidR="00B44665" w:rsidRDefault="00B44665" w:rsidP="002B4303">
      <w:pPr>
        <w:pStyle w:val="UnnumberedList"/>
        <w:tabs>
          <w:tab w:val="left" w:pos="1170"/>
        </w:tabs>
      </w:pPr>
      <w:r>
        <w:rPr>
          <w:noProof/>
        </w:rPr>
        <w:drawing>
          <wp:inline distT="0" distB="0" distL="0" distR="0" wp14:anchorId="24161F84" wp14:editId="24161F85">
            <wp:extent cx="1767205" cy="1282700"/>
            <wp:effectExtent l="19050" t="0" r="4445" b="0"/>
            <wp:docPr id="59" name="Picture 35" descr="C:\Users\frankm\Pictures\Uplo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rankm\Pictures\Upload5.png"/>
                    <pic:cNvPicPr>
                      <a:picLocks noChangeAspect="1" noChangeArrowheads="1"/>
                    </pic:cNvPicPr>
                  </pic:nvPicPr>
                  <pic:blipFill>
                    <a:blip r:embed="rId23" cstate="print"/>
                    <a:srcRect/>
                    <a:stretch>
                      <a:fillRect/>
                    </a:stretch>
                  </pic:blipFill>
                  <pic:spPr bwMode="auto">
                    <a:xfrm>
                      <a:off x="0" y="0"/>
                      <a:ext cx="1767205" cy="1282700"/>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rsidRPr="00BB7AC9">
        <w:t xml:space="preserve"> You will be prom</w:t>
      </w:r>
      <w:r w:rsidRPr="00B63422">
        <w:t xml:space="preserve">pted to </w:t>
      </w:r>
      <w:r w:rsidRPr="00B63422">
        <w:rPr>
          <w:rStyle w:val="CodeInline"/>
        </w:rPr>
        <w:t>Check Out</w:t>
      </w:r>
      <w:r w:rsidRPr="00B63422">
        <w:t xml:space="preserve"> the document. Click OK</w:t>
      </w:r>
    </w:p>
    <w:p w:rsidR="00B44665" w:rsidRPr="00BB7AC9" w:rsidRDefault="00B44665" w:rsidP="002B4303">
      <w:pPr>
        <w:pStyle w:val="UnnumberedList"/>
        <w:tabs>
          <w:tab w:val="left" w:pos="1170"/>
        </w:tabs>
      </w:pPr>
      <w:r>
        <w:rPr>
          <w:noProof/>
        </w:rPr>
        <w:lastRenderedPageBreak/>
        <w:drawing>
          <wp:inline distT="0" distB="0" distL="0" distR="0" wp14:anchorId="24161F86" wp14:editId="24161F87">
            <wp:extent cx="2360930" cy="593725"/>
            <wp:effectExtent l="19050" t="0" r="127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2360930" cy="593725"/>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t>From this screen you can rename the file without affecting the version history, rename the title of the chapter within the system, adjust the chapter number</w:t>
      </w:r>
      <w:r w:rsidRPr="00B63422">
        <w:t xml:space="preserve">, and change the status via a pulldown menu; the surname can also be added to the </w:t>
      </w:r>
      <w:r w:rsidRPr="00B63422">
        <w:rPr>
          <w:rStyle w:val="CodeInline"/>
        </w:rPr>
        <w:t>Name</w:t>
      </w:r>
      <w:r w:rsidRPr="00B63422">
        <w:t>* field</w:t>
      </w:r>
    </w:p>
    <w:p w:rsidR="00B44665" w:rsidRPr="00BB7AC9" w:rsidRDefault="00B44665" w:rsidP="002B4303">
      <w:pPr>
        <w:pStyle w:val="UnnumberedList"/>
        <w:tabs>
          <w:tab w:val="left" w:pos="1170"/>
        </w:tabs>
      </w:pPr>
      <w:r>
        <w:rPr>
          <w:noProof/>
        </w:rPr>
        <w:drawing>
          <wp:inline distT="0" distB="0" distL="0" distR="0" wp14:anchorId="24161F88" wp14:editId="24161F89">
            <wp:extent cx="3350260" cy="1085215"/>
            <wp:effectExtent l="19050" t="0" r="2540" b="0"/>
            <wp:docPr id="57" name="Picture 39" descr="C:\Users\frankm\Pictures\Uplo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frankm\Pictures\Upload6.png"/>
                    <pic:cNvPicPr>
                      <a:picLocks noChangeAspect="1" noChangeArrowheads="1"/>
                    </pic:cNvPicPr>
                  </pic:nvPicPr>
                  <pic:blipFill>
                    <a:blip r:embed="rId25" cstate="print"/>
                    <a:srcRect t="11594"/>
                    <a:stretch>
                      <a:fillRect/>
                    </a:stretch>
                  </pic:blipFill>
                  <pic:spPr bwMode="auto">
                    <a:xfrm>
                      <a:off x="0" y="0"/>
                      <a:ext cx="3350260" cy="1085215"/>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t>Do not leave checked out afterward (so that remains at "No"), add a comment (if necessary),</w:t>
      </w:r>
      <w:r w:rsidRPr="00B63422">
        <w:t xml:space="preserve"> and click OK</w:t>
      </w:r>
    </w:p>
    <w:p w:rsidR="00B44665" w:rsidRDefault="00B44665" w:rsidP="002B4303">
      <w:pPr>
        <w:pStyle w:val="UnnumberedList"/>
        <w:tabs>
          <w:tab w:val="left" w:pos="1170"/>
        </w:tabs>
      </w:pPr>
      <w:r>
        <w:rPr>
          <w:noProof/>
        </w:rPr>
        <w:drawing>
          <wp:inline distT="0" distB="0" distL="0" distR="0" wp14:anchorId="24161F8A" wp14:editId="24161F8B">
            <wp:extent cx="4060190" cy="1023620"/>
            <wp:effectExtent l="19050" t="0" r="0" b="0"/>
            <wp:docPr id="56" name="Picture 40" descr="C:\Users\frankm\Pictures\Uplo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rankm\Pictures\Upload9.png"/>
                    <pic:cNvPicPr>
                      <a:picLocks noChangeAspect="1" noChangeArrowheads="1"/>
                    </pic:cNvPicPr>
                  </pic:nvPicPr>
                  <pic:blipFill>
                    <a:blip r:embed="rId26" cstate="print"/>
                    <a:srcRect/>
                    <a:stretch>
                      <a:fillRect/>
                    </a:stretch>
                  </pic:blipFill>
                  <pic:spPr bwMode="auto">
                    <a:xfrm>
                      <a:off x="0" y="0"/>
                      <a:ext cx="4060190" cy="1023620"/>
                    </a:xfrm>
                    <a:prstGeom prst="rect">
                      <a:avLst/>
                    </a:prstGeom>
                    <a:noFill/>
                    <a:ln w="9525">
                      <a:noFill/>
                      <a:miter lim="800000"/>
                      <a:headEnd/>
                      <a:tailEnd/>
                    </a:ln>
                  </pic:spPr>
                </pic:pic>
              </a:graphicData>
            </a:graphic>
          </wp:inline>
        </w:drawing>
      </w:r>
    </w:p>
    <w:p w:rsidR="00B44665" w:rsidRPr="00A81E58" w:rsidRDefault="00B44665" w:rsidP="002B4303">
      <w:pPr>
        <w:pStyle w:val="Heading4"/>
        <w:tabs>
          <w:tab w:val="left" w:pos="1170"/>
        </w:tabs>
      </w:pPr>
      <w:r w:rsidRPr="00BB7AC9">
        <w:t>Version History</w:t>
      </w:r>
    </w:p>
    <w:p w:rsidR="00B44665" w:rsidRDefault="00B44665" w:rsidP="002B4303">
      <w:pPr>
        <w:pStyle w:val="BodyTextFirst"/>
        <w:tabs>
          <w:tab w:val="left" w:pos="1170"/>
        </w:tabs>
      </w:pPr>
      <w:r w:rsidRPr="00BB7AC9">
        <w:t>It is important</w:t>
      </w:r>
      <w:r>
        <w:t xml:space="preserve"> when</w:t>
      </w:r>
      <w:r w:rsidRPr="00BB7AC9">
        <w:t xml:space="preserve"> upload</w:t>
      </w:r>
      <w:r>
        <w:t>ing</w:t>
      </w:r>
      <w:r w:rsidRPr="00BB7AC9">
        <w:t xml:space="preserve"> </w:t>
      </w:r>
      <w:r>
        <w:t xml:space="preserve">a previous chapter </w:t>
      </w:r>
      <w:r w:rsidRPr="00BB7AC9">
        <w:t>to</w:t>
      </w:r>
      <w:r>
        <w:t xml:space="preserve"> use </w:t>
      </w:r>
      <w:r w:rsidRPr="00BB7AC9">
        <w:t xml:space="preserve">the </w:t>
      </w:r>
      <w:r>
        <w:t>same</w:t>
      </w:r>
      <w:r w:rsidRPr="00BB7AC9">
        <w:t xml:space="preserve"> naming convention </w:t>
      </w:r>
      <w:r>
        <w:t>consistently. This also extends to file type. If your previous version was .doc and now you have a .docx, the system will create a whole new version history. While we prefer to use the most update software like Word docx files, we understand older file types may still be floating around.</w:t>
      </w:r>
    </w:p>
    <w:p w:rsidR="00B44665" w:rsidRDefault="00B44665" w:rsidP="002B4303">
      <w:pPr>
        <w:pStyle w:val="BodyTextCont"/>
        <w:tabs>
          <w:tab w:val="left" w:pos="1170"/>
        </w:tabs>
      </w:pPr>
      <w:r>
        <w:t>Checking previous versions of a chapter can be obtained by following these steps:</w:t>
      </w:r>
    </w:p>
    <w:p w:rsidR="00B44665" w:rsidRPr="00B63422" w:rsidRDefault="00B44665" w:rsidP="002B4303">
      <w:pPr>
        <w:pStyle w:val="NumList"/>
        <w:numPr>
          <w:ilvl w:val="0"/>
          <w:numId w:val="45"/>
        </w:numPr>
        <w:tabs>
          <w:tab w:val="left" w:pos="1170"/>
        </w:tabs>
      </w:pPr>
      <w:r w:rsidRPr="00BB7AC9">
        <w:t>To view the version history of a chapter, rollover the chapter title, click on the arrow in the</w:t>
      </w:r>
      <w:r w:rsidRPr="00B63422">
        <w:t xml:space="preserve"> right-hand corner, and select </w:t>
      </w:r>
      <w:r w:rsidRPr="00B63422">
        <w:rPr>
          <w:rStyle w:val="CodeInline"/>
        </w:rPr>
        <w:t>Version History</w:t>
      </w:r>
    </w:p>
    <w:p w:rsidR="00B44665" w:rsidRDefault="00B44665" w:rsidP="002B4303">
      <w:pPr>
        <w:pStyle w:val="UnnumberedList"/>
        <w:tabs>
          <w:tab w:val="left" w:pos="1170"/>
        </w:tabs>
      </w:pPr>
      <w:r>
        <w:rPr>
          <w:noProof/>
        </w:rPr>
        <w:lastRenderedPageBreak/>
        <w:drawing>
          <wp:inline distT="0" distB="0" distL="0" distR="0" wp14:anchorId="24161F8C" wp14:editId="24161F8D">
            <wp:extent cx="1337310" cy="1515110"/>
            <wp:effectExtent l="19050" t="0" r="0" b="0"/>
            <wp:docPr id="55" name="Picture 41" descr="C:\Users\frankm\Pictures\VersionHist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frankm\Pictures\VersionHistory1.png"/>
                    <pic:cNvPicPr>
                      <a:picLocks noChangeAspect="1" noChangeArrowheads="1"/>
                    </pic:cNvPicPr>
                  </pic:nvPicPr>
                  <pic:blipFill>
                    <a:blip r:embed="rId27" cstate="print"/>
                    <a:srcRect/>
                    <a:stretch>
                      <a:fillRect/>
                    </a:stretch>
                  </pic:blipFill>
                  <pic:spPr bwMode="auto">
                    <a:xfrm>
                      <a:off x="0" y="0"/>
                      <a:ext cx="1337310" cy="1515110"/>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t>Y</w:t>
      </w:r>
      <w:r w:rsidRPr="00B63422">
        <w:t>ou will view each status, comment, and versions, along with a time stamp</w:t>
      </w:r>
    </w:p>
    <w:p w:rsidR="00B44665" w:rsidRDefault="00B44665" w:rsidP="002B4303">
      <w:pPr>
        <w:pStyle w:val="UnnumberedList"/>
        <w:tabs>
          <w:tab w:val="left" w:pos="1170"/>
        </w:tabs>
      </w:pPr>
      <w:r>
        <w:rPr>
          <w:noProof/>
        </w:rPr>
        <w:drawing>
          <wp:inline distT="0" distB="0" distL="0" distR="0" wp14:anchorId="24161F8E" wp14:editId="24161F8F">
            <wp:extent cx="4633595" cy="982345"/>
            <wp:effectExtent l="19050" t="0" r="0" b="0"/>
            <wp:docPr id="54" name="Picture 42" descr="C:\Users\frankm\Pictures\VersionHist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frankm\Pictures\VersionHistory2.png"/>
                    <pic:cNvPicPr>
                      <a:picLocks noChangeAspect="1" noChangeArrowheads="1"/>
                    </pic:cNvPicPr>
                  </pic:nvPicPr>
                  <pic:blipFill>
                    <a:blip r:embed="rId28" cstate="print"/>
                    <a:srcRect/>
                    <a:stretch>
                      <a:fillRect/>
                    </a:stretch>
                  </pic:blipFill>
                  <pic:spPr bwMode="auto">
                    <a:xfrm>
                      <a:off x="0" y="0"/>
                      <a:ext cx="4633595" cy="982345"/>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t>You</w:t>
      </w:r>
      <w:r w:rsidRPr="00B63422">
        <w:t xml:space="preserve"> can view the version history. Please contact the Coordinating Editor if a version needs to be restored or removed</w:t>
      </w:r>
    </w:p>
    <w:p w:rsidR="00B44665" w:rsidRPr="00BB7AC9" w:rsidRDefault="00B44665" w:rsidP="002B4303">
      <w:pPr>
        <w:pStyle w:val="UnnumberedList"/>
        <w:tabs>
          <w:tab w:val="left" w:pos="1170"/>
        </w:tabs>
      </w:pPr>
      <w:r>
        <w:rPr>
          <w:noProof/>
        </w:rPr>
        <w:drawing>
          <wp:inline distT="0" distB="0" distL="0" distR="0" wp14:anchorId="24161F90" wp14:editId="24161F91">
            <wp:extent cx="3404870" cy="1112520"/>
            <wp:effectExtent l="19050" t="0" r="5080" b="0"/>
            <wp:docPr id="53" name="Picture 43" descr="C:\Users\frankm\Pictures\VersionHisto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frankm\Pictures\VersionHistory3.png"/>
                    <pic:cNvPicPr>
                      <a:picLocks noChangeAspect="1" noChangeArrowheads="1"/>
                    </pic:cNvPicPr>
                  </pic:nvPicPr>
                  <pic:blipFill>
                    <a:blip r:embed="rId29" cstate="print"/>
                    <a:srcRect l="693" t="16737" b="3004"/>
                    <a:stretch>
                      <a:fillRect/>
                    </a:stretch>
                  </pic:blipFill>
                  <pic:spPr bwMode="auto">
                    <a:xfrm>
                      <a:off x="0" y="0"/>
                      <a:ext cx="3404870" cy="1112520"/>
                    </a:xfrm>
                    <a:prstGeom prst="rect">
                      <a:avLst/>
                    </a:prstGeom>
                    <a:noFill/>
                    <a:ln w="9525">
                      <a:noFill/>
                      <a:miter lim="800000"/>
                      <a:headEnd/>
                      <a:tailEnd/>
                    </a:ln>
                  </pic:spPr>
                </pic:pic>
              </a:graphicData>
            </a:graphic>
          </wp:inline>
        </w:drawing>
      </w:r>
    </w:p>
    <w:p w:rsidR="00B44665" w:rsidRPr="00A81E58" w:rsidRDefault="00B44665" w:rsidP="002B4303">
      <w:pPr>
        <w:pStyle w:val="Heading4"/>
        <w:tabs>
          <w:tab w:val="left" w:pos="1170"/>
        </w:tabs>
      </w:pPr>
      <w:r>
        <w:t>Check Out</w:t>
      </w:r>
    </w:p>
    <w:p w:rsidR="00B44665" w:rsidRDefault="00B44665" w:rsidP="002B4303">
      <w:pPr>
        <w:pStyle w:val="BodyTextFirst"/>
        <w:tabs>
          <w:tab w:val="left" w:pos="1170"/>
        </w:tabs>
      </w:pPr>
      <w:r>
        <w:t>When you c</w:t>
      </w:r>
      <w:r w:rsidRPr="004F2D7D">
        <w:t xml:space="preserve">lick on </w:t>
      </w:r>
      <w:r>
        <w:t>a</w:t>
      </w:r>
      <w:r w:rsidRPr="004F2D7D">
        <w:t xml:space="preserve"> chapter in </w:t>
      </w:r>
      <w:r w:rsidRPr="007848D9">
        <w:rPr>
          <w:rStyle w:val="CodeInline"/>
        </w:rPr>
        <w:t>Manuscripts</w:t>
      </w:r>
      <w:r>
        <w:t>,</w:t>
      </w:r>
      <w:r w:rsidRPr="004F2D7D">
        <w:t xml:space="preserve"> </w:t>
      </w:r>
      <w:r>
        <w:t>y</w:t>
      </w:r>
      <w:r w:rsidRPr="004F2D7D">
        <w:t>ou will be prompted to check out and edit the document.</w:t>
      </w:r>
      <w:r>
        <w:t xml:space="preserve"> </w:t>
      </w:r>
      <w:r w:rsidRPr="004F2D7D">
        <w:t>SharePoint will automatically save a copy to a local folder on your computer unless you save the chapter elsewhere.</w:t>
      </w:r>
    </w:p>
    <w:p w:rsidR="00B44665" w:rsidRDefault="00B44665" w:rsidP="00482FAE">
      <w:pPr>
        <w:pStyle w:val="Figure"/>
      </w:pPr>
      <w:r>
        <w:rPr>
          <w:noProof/>
        </w:rPr>
        <w:drawing>
          <wp:inline distT="0" distB="0" distL="0" distR="0" wp14:anchorId="24161F92" wp14:editId="24161F93">
            <wp:extent cx="1637665" cy="1269365"/>
            <wp:effectExtent l="19050" t="0" r="635"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1375" r="7382"/>
                    <a:stretch>
                      <a:fillRect/>
                    </a:stretch>
                  </pic:blipFill>
                  <pic:spPr bwMode="auto">
                    <a:xfrm>
                      <a:off x="0" y="0"/>
                      <a:ext cx="1637665" cy="1269365"/>
                    </a:xfrm>
                    <a:prstGeom prst="rect">
                      <a:avLst/>
                    </a:prstGeom>
                    <a:noFill/>
                    <a:ln w="9525">
                      <a:noFill/>
                      <a:miter lim="800000"/>
                      <a:headEnd/>
                      <a:tailEnd/>
                    </a:ln>
                  </pic:spPr>
                </pic:pic>
              </a:graphicData>
            </a:graphic>
          </wp:inline>
        </w:drawing>
      </w:r>
    </w:p>
    <w:p w:rsidR="00B44665" w:rsidRPr="001B144E" w:rsidRDefault="00B44665" w:rsidP="002B4303">
      <w:pPr>
        <w:pStyle w:val="NoteTipCaution"/>
        <w:tabs>
          <w:tab w:val="left" w:pos="1170"/>
        </w:tabs>
      </w:pPr>
      <w:r w:rsidRPr="00BD1EB4">
        <w:rPr>
          <w:rStyle w:val="DingbatSymbol"/>
        </w:rPr>
        <w:lastRenderedPageBreak/>
        <w:t>n</w:t>
      </w:r>
      <w:r>
        <w:t xml:space="preserve"> </w:t>
      </w:r>
      <w:r w:rsidRPr="008400B9">
        <w:rPr>
          <w:rStyle w:val="Strong"/>
        </w:rPr>
        <w:t>Caution</w:t>
      </w:r>
      <w:r w:rsidR="002B4303">
        <w:tab/>
      </w:r>
      <w:r w:rsidRPr="008400B9">
        <w:t>Do not</w:t>
      </w:r>
      <w:r w:rsidRPr="00F654BA">
        <w:t xml:space="preserve"> alter the file names from their original </w:t>
      </w:r>
      <w:r>
        <w:t>file</w:t>
      </w:r>
      <w:r w:rsidRPr="00F654BA">
        <w:t>names; SharePoint automatically saves a version of every file. Changing filenames will disrupt this feature</w:t>
      </w:r>
      <w:r>
        <w:t xml:space="preserve"> and create a new line of file versions.</w:t>
      </w:r>
    </w:p>
    <w:p w:rsidR="00B44665" w:rsidRDefault="00B44665" w:rsidP="002B4303">
      <w:pPr>
        <w:pStyle w:val="BodyTextCont"/>
        <w:tabs>
          <w:tab w:val="left" w:pos="1170"/>
        </w:tabs>
      </w:pPr>
      <w:r>
        <w:t xml:space="preserve">When you've completed your edit, save the file and close it. At this point you'll be asked if you wish to check the file back in. Select the correct status </w:t>
      </w:r>
      <w:r w:rsidRPr="00637944">
        <w:t>from</w:t>
      </w:r>
      <w:r>
        <w:t xml:space="preserve"> the pulldown menu. Click </w:t>
      </w:r>
      <w:r w:rsidRPr="00637944">
        <w:rPr>
          <w:rStyle w:val="CodeInline"/>
        </w:rPr>
        <w:t>Check In</w:t>
      </w:r>
      <w:r>
        <w:t xml:space="preserve"> and it will now be the latest version of the chapter. Now you will be listed under the </w:t>
      </w:r>
      <w:r w:rsidRPr="00637944">
        <w:rPr>
          <w:rStyle w:val="CodeInline"/>
        </w:rPr>
        <w:t>Modif</w:t>
      </w:r>
      <w:r>
        <w:rPr>
          <w:rStyle w:val="CodeInline"/>
        </w:rPr>
        <w:t>ied</w:t>
      </w:r>
      <w:r w:rsidRPr="00637944">
        <w:rPr>
          <w:rStyle w:val="CodeInline"/>
        </w:rPr>
        <w:t xml:space="preserve"> By</w:t>
      </w:r>
      <w:r>
        <w:t xml:space="preserve"> column in </w:t>
      </w:r>
      <w:r w:rsidRPr="00637944">
        <w:rPr>
          <w:rStyle w:val="CodeInline"/>
        </w:rPr>
        <w:t>Manuscript</w:t>
      </w:r>
      <w:r>
        <w:rPr>
          <w:rStyle w:val="CodeInline"/>
        </w:rPr>
        <w:t>s</w:t>
      </w:r>
      <w:r>
        <w:t>.</w:t>
      </w:r>
    </w:p>
    <w:p w:rsidR="00B44665" w:rsidRPr="00A81E58" w:rsidRDefault="00B44665" w:rsidP="002B4303">
      <w:pPr>
        <w:pStyle w:val="Heading3"/>
        <w:tabs>
          <w:tab w:val="left" w:pos="1170"/>
        </w:tabs>
      </w:pPr>
      <w:bookmarkStart w:id="1" w:name="_Production_Files"/>
      <w:bookmarkEnd w:id="1"/>
      <w:r>
        <w:t>Production Files</w:t>
      </w:r>
    </w:p>
    <w:p w:rsidR="00B44665" w:rsidRDefault="00B44665" w:rsidP="002B4303">
      <w:pPr>
        <w:pStyle w:val="BodyTextFirst"/>
        <w:tabs>
          <w:tab w:val="left" w:pos="1170"/>
        </w:tabs>
      </w:pPr>
      <w:r>
        <w:t xml:space="preserve">Page proofs, covers, and all other production-related files are kept in this area. The Coordinating Editor will contact you when it's time to access your page proofs. After review, upload the page proof pdfs back to the same location. </w:t>
      </w:r>
      <w:r w:rsidRPr="00B46DB1">
        <w:rPr>
          <w:rStyle w:val="Emphasis"/>
        </w:rPr>
        <w:t>See Reviewing Page Proofs</w:t>
      </w:r>
      <w:r>
        <w:t>. The Coordinating Editor will also describe the process for cover review when it is ready.</w:t>
      </w:r>
    </w:p>
    <w:p w:rsidR="00B44665" w:rsidRPr="00F654BA" w:rsidRDefault="00B44665" w:rsidP="00482FAE">
      <w:pPr>
        <w:pStyle w:val="Figure"/>
      </w:pPr>
      <w:r>
        <w:rPr>
          <w:noProof/>
        </w:rPr>
        <w:drawing>
          <wp:inline distT="0" distB="0" distL="0" distR="0" wp14:anchorId="24161F94" wp14:editId="24161F95">
            <wp:extent cx="5015865" cy="907415"/>
            <wp:effectExtent l="19050" t="0" r="0" b="0"/>
            <wp:docPr id="51" name="Picture 4" descr="prodfi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dfiles.gif"/>
                    <pic:cNvPicPr>
                      <a:picLocks noChangeAspect="1" noChangeArrowheads="1"/>
                    </pic:cNvPicPr>
                  </pic:nvPicPr>
                  <pic:blipFill>
                    <a:blip r:embed="rId31" cstate="print"/>
                    <a:srcRect t="31728"/>
                    <a:stretch>
                      <a:fillRect/>
                    </a:stretch>
                  </pic:blipFill>
                  <pic:spPr bwMode="auto">
                    <a:xfrm>
                      <a:off x="0" y="0"/>
                      <a:ext cx="5015865" cy="907415"/>
                    </a:xfrm>
                    <a:prstGeom prst="rect">
                      <a:avLst/>
                    </a:prstGeom>
                    <a:noFill/>
                    <a:ln w="9525">
                      <a:noFill/>
                      <a:miter lim="800000"/>
                      <a:headEnd/>
                      <a:tailEnd/>
                    </a:ln>
                  </pic:spPr>
                </pic:pic>
              </a:graphicData>
            </a:graphic>
          </wp:inline>
        </w:drawing>
      </w:r>
    </w:p>
    <w:p w:rsidR="00B44665" w:rsidRDefault="00B44665" w:rsidP="002B4303">
      <w:pPr>
        <w:pStyle w:val="Heading4"/>
        <w:tabs>
          <w:tab w:val="left" w:pos="1170"/>
        </w:tabs>
      </w:pPr>
      <w:r>
        <w:t>Source Code</w:t>
      </w:r>
    </w:p>
    <w:p w:rsidR="00B44665" w:rsidRDefault="00B44665" w:rsidP="002B4303">
      <w:pPr>
        <w:pStyle w:val="BodyTextFirst"/>
        <w:tabs>
          <w:tab w:val="left" w:pos="1170"/>
        </w:tabs>
      </w:pPr>
      <w:r>
        <w:t>Another</w:t>
      </w:r>
      <w:r w:rsidRPr="00F654BA">
        <w:t xml:space="preserve"> feature is Source Code</w:t>
      </w:r>
      <w:r>
        <w:t xml:space="preserve"> (</w:t>
      </w:r>
      <w:r w:rsidRPr="00F654BA">
        <w:t>any supplementary materials intended for readers’ use)</w:t>
      </w:r>
      <w:r>
        <w:t>. C</w:t>
      </w:r>
      <w:r w:rsidRPr="00F654BA">
        <w:t>lick th</w:t>
      </w:r>
      <w:r>
        <w:t>is folder and</w:t>
      </w:r>
      <w:r w:rsidRPr="00F654BA">
        <w:t xml:space="preserve"> use the </w:t>
      </w:r>
      <w:r w:rsidRPr="00763707">
        <w:rPr>
          <w:rStyle w:val="CodeInline"/>
        </w:rPr>
        <w:t>Upload</w:t>
      </w:r>
      <w:r w:rsidRPr="00F654BA">
        <w:t xml:space="preserve"> button. </w:t>
      </w:r>
      <w:r>
        <w:t xml:space="preserve">Files should be organized per chapter, and then all folders should be zipped together into one file. We prefer you follow the filename convention, </w:t>
      </w:r>
      <w:r w:rsidRPr="00763707">
        <w:rPr>
          <w:rStyle w:val="CodeInline"/>
        </w:rPr>
        <w:t>9781430255555.zip</w:t>
      </w:r>
      <w:r>
        <w:t xml:space="preserve"> as an example. Y</w:t>
      </w:r>
      <w:r w:rsidRPr="00F654BA">
        <w:t>our C</w:t>
      </w:r>
      <w:r>
        <w:t xml:space="preserve">oordinating </w:t>
      </w:r>
      <w:r w:rsidRPr="00F654BA">
        <w:t>E</w:t>
      </w:r>
      <w:r>
        <w:t>ditor</w:t>
      </w:r>
      <w:r w:rsidRPr="00F654BA">
        <w:t xml:space="preserve"> will review the filenames and </w:t>
      </w:r>
      <w:r>
        <w:t>folder structure</w:t>
      </w:r>
      <w:r w:rsidRPr="00F654BA">
        <w:t xml:space="preserve"> before making them available to readers on </w:t>
      </w:r>
      <w:hyperlink r:id="rId32" w:history="1">
        <w:r w:rsidRPr="00EB1DCE">
          <w:rPr>
            <w:rStyle w:val="CodeInline"/>
          </w:rPr>
          <w:t>apress.com</w:t>
        </w:r>
      </w:hyperlink>
      <w:r w:rsidRPr="00F654BA">
        <w:t>.</w:t>
      </w:r>
    </w:p>
    <w:p w:rsidR="00B44665" w:rsidRPr="00A81E58" w:rsidRDefault="00B44665" w:rsidP="002B4303">
      <w:pPr>
        <w:pStyle w:val="Heading4"/>
        <w:tabs>
          <w:tab w:val="left" w:pos="1170"/>
        </w:tabs>
      </w:pPr>
      <w:r>
        <w:t>Reviewing Page Proofs</w:t>
      </w:r>
    </w:p>
    <w:p w:rsidR="00B44665" w:rsidRDefault="00B44665" w:rsidP="002B4303">
      <w:pPr>
        <w:pStyle w:val="BodyTextFirst"/>
        <w:tabs>
          <w:tab w:val="left" w:pos="1170"/>
        </w:tabs>
      </w:pPr>
      <w:r>
        <w:t xml:space="preserve">Your Coordinating Editor will alert you when page proofs are available. Download the pdf files, insert notes, make edits, and address text </w:t>
      </w:r>
      <w:r w:rsidRPr="002076F4">
        <w:t>change</w:t>
      </w:r>
      <w:r>
        <w:t>s</w:t>
      </w:r>
      <w:r w:rsidRPr="002076F4">
        <w:t xml:space="preserve"> </w:t>
      </w:r>
      <w:r>
        <w:t xml:space="preserve">in the pdf files using the Adobe Acrobat tools. </w:t>
      </w:r>
      <w:hyperlink r:id="rId33" w:history="1">
        <w:r w:rsidRPr="00B63422">
          <w:t>Adobe Reader</w:t>
        </w:r>
      </w:hyperlink>
      <w:r>
        <w:t xml:space="preserve"> is a free download available online. The pdfs should have been made Commentable for Acrobat Reader. Notify your Coordinating Editor if there is an issue commenting.</w:t>
      </w:r>
    </w:p>
    <w:p w:rsidR="00B44665" w:rsidRDefault="00B44665" w:rsidP="002B4303">
      <w:pPr>
        <w:pStyle w:val="BodyTextCont"/>
        <w:tabs>
          <w:tab w:val="left" w:pos="1170"/>
        </w:tabs>
      </w:pPr>
      <w:r>
        <w:t>This is your final opportunity to check images or code, and spot any lingering errors in the chapter. Ideally all significant changes should have been addressed before this stage.</w:t>
      </w:r>
    </w:p>
    <w:p w:rsidR="00B44665" w:rsidRDefault="00B44665" w:rsidP="00667ECD">
      <w:pPr>
        <w:pStyle w:val="Figure"/>
      </w:pPr>
      <w:r>
        <w:rPr>
          <w:noProof/>
        </w:rPr>
        <w:drawing>
          <wp:inline distT="0" distB="0" distL="0" distR="0" wp14:anchorId="24161F96" wp14:editId="24161F97">
            <wp:extent cx="3975450" cy="893928"/>
            <wp:effectExtent l="19050" t="0" r="6000" b="0"/>
            <wp:docPr id="50" name="Picture 1" descr="C:\Users\frankm\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km\Pictures\1.png"/>
                    <pic:cNvPicPr>
                      <a:picLocks noChangeAspect="1" noChangeArrowheads="1"/>
                    </pic:cNvPicPr>
                  </pic:nvPicPr>
                  <pic:blipFill>
                    <a:blip r:embed="rId34" cstate="print"/>
                    <a:srcRect/>
                    <a:stretch>
                      <a:fillRect/>
                    </a:stretch>
                  </pic:blipFill>
                  <pic:spPr bwMode="auto">
                    <a:xfrm>
                      <a:off x="0" y="0"/>
                      <a:ext cx="3974332" cy="893677"/>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lastRenderedPageBreak/>
        <w:t>Check the pdfs out of SharePoint</w:t>
      </w:r>
    </w:p>
    <w:p w:rsidR="00B44665" w:rsidRDefault="00B44665" w:rsidP="00482FAE">
      <w:pPr>
        <w:pStyle w:val="Figure"/>
      </w:pPr>
      <w:r>
        <w:rPr>
          <w:noProof/>
        </w:rPr>
        <w:drawing>
          <wp:inline distT="0" distB="0" distL="0" distR="0" wp14:anchorId="24161F98" wp14:editId="24161F99">
            <wp:extent cx="2287422" cy="1251767"/>
            <wp:effectExtent l="19050" t="0" r="0" b="0"/>
            <wp:docPr id="49" name="Picture 2" descr="C:\Users\frankm\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km\Pictures\2.PNG"/>
                    <pic:cNvPicPr>
                      <a:picLocks noChangeAspect="1" noChangeArrowheads="1"/>
                    </pic:cNvPicPr>
                  </pic:nvPicPr>
                  <pic:blipFill>
                    <a:blip r:embed="rId35" cstate="print"/>
                    <a:srcRect/>
                    <a:stretch>
                      <a:fillRect/>
                    </a:stretch>
                  </pic:blipFill>
                  <pic:spPr bwMode="auto">
                    <a:xfrm>
                      <a:off x="0" y="0"/>
                      <a:ext cx="2287575" cy="1251851"/>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You may get a warning that you can click "Ok"</w:t>
      </w:r>
    </w:p>
    <w:p w:rsidR="00B44665" w:rsidRPr="00B63422" w:rsidRDefault="00B44665" w:rsidP="00482FAE">
      <w:pPr>
        <w:pStyle w:val="Figure"/>
      </w:pPr>
      <w:r>
        <w:rPr>
          <w:noProof/>
        </w:rPr>
        <w:drawing>
          <wp:inline distT="0" distB="0" distL="0" distR="0" wp14:anchorId="24161F9A" wp14:editId="24161F9B">
            <wp:extent cx="1905284" cy="1615508"/>
            <wp:effectExtent l="19050" t="0" r="0" b="0"/>
            <wp:docPr id="48" name="Picture 4" descr="C:\Users\frankm\Pictures\Page Proof Review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ankm\Pictures\Page Proof Review_Page_2.jpg"/>
                    <pic:cNvPicPr>
                      <a:picLocks noChangeAspect="1" noChangeArrowheads="1"/>
                    </pic:cNvPicPr>
                  </pic:nvPicPr>
                  <pic:blipFill>
                    <a:blip r:embed="rId36" cstate="print"/>
                    <a:srcRect l="19228" r="9904"/>
                    <a:stretch>
                      <a:fillRect/>
                    </a:stretch>
                  </pic:blipFill>
                  <pic:spPr bwMode="auto">
                    <a:xfrm>
                      <a:off x="0" y="0"/>
                      <a:ext cx="1906875" cy="1616857"/>
                    </a:xfrm>
                    <a:prstGeom prst="rect">
                      <a:avLst/>
                    </a:prstGeom>
                    <a:noFill/>
                    <a:ln w="9525">
                      <a:noFill/>
                      <a:miter lim="800000"/>
                      <a:headEnd/>
                      <a:tailEnd/>
                    </a:ln>
                  </pic:spPr>
                </pic:pic>
              </a:graphicData>
            </a:graphic>
          </wp:inline>
        </w:drawing>
      </w:r>
      <w:r w:rsidRPr="00482FAE">
        <w:rPr>
          <w:noProof/>
        </w:rPr>
        <w:drawing>
          <wp:inline distT="0" distB="0" distL="0" distR="0" wp14:anchorId="24161F9C" wp14:editId="24161F9D">
            <wp:extent cx="2314718" cy="1610436"/>
            <wp:effectExtent l="19050" t="0" r="9382" b="0"/>
            <wp:docPr id="47" name="Picture 5" descr="C:\Users\frankm\Pictures\Page Proof Review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ankm\Pictures\Page Proof Review_Page_3.jpg"/>
                    <pic:cNvPicPr>
                      <a:picLocks noChangeAspect="1" noChangeArrowheads="1"/>
                    </pic:cNvPicPr>
                  </pic:nvPicPr>
                  <pic:blipFill>
                    <a:blip r:embed="rId37" cstate="print"/>
                    <a:srcRect/>
                    <a:stretch>
                      <a:fillRect/>
                    </a:stretch>
                  </pic:blipFill>
                  <pic:spPr bwMode="auto">
                    <a:xfrm>
                      <a:off x="0" y="0"/>
                      <a:ext cx="2318761" cy="1613249"/>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Click the "Comment" button to open the toolbar</w:t>
      </w:r>
    </w:p>
    <w:p w:rsidR="00B44665" w:rsidRPr="00B63422" w:rsidRDefault="00B44665" w:rsidP="00482FAE">
      <w:pPr>
        <w:pStyle w:val="Figure"/>
      </w:pPr>
      <w:r>
        <w:rPr>
          <w:noProof/>
        </w:rPr>
        <w:drawing>
          <wp:inline distT="0" distB="0" distL="0" distR="0" wp14:anchorId="24161F9E" wp14:editId="24161F9F">
            <wp:extent cx="4027511" cy="2503385"/>
            <wp:effectExtent l="19050" t="0" r="0" b="0"/>
            <wp:docPr id="46" name="Picture 6" descr="C:\Users\frankm\Pictures\Page Proof Review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ankm\Pictures\Page Proof Review_Page_4.jpg"/>
                    <pic:cNvPicPr>
                      <a:picLocks noChangeAspect="1" noChangeArrowheads="1"/>
                    </pic:cNvPicPr>
                  </pic:nvPicPr>
                  <pic:blipFill>
                    <a:blip r:embed="rId38" cstate="print"/>
                    <a:srcRect/>
                    <a:stretch>
                      <a:fillRect/>
                    </a:stretch>
                  </pic:blipFill>
                  <pic:spPr bwMode="auto">
                    <a:xfrm>
                      <a:off x="0" y="0"/>
                      <a:ext cx="4038133" cy="2509987"/>
                    </a:xfrm>
                    <a:prstGeom prst="rect">
                      <a:avLst/>
                    </a:prstGeom>
                    <a:noFill/>
                    <a:ln w="9525">
                      <a:noFill/>
                      <a:miter lim="800000"/>
                      <a:headEnd/>
                      <a:tailEnd/>
                    </a:ln>
                  </pic:spPr>
                </pic:pic>
              </a:graphicData>
            </a:graphic>
          </wp:inline>
        </w:drawing>
      </w:r>
    </w:p>
    <w:p w:rsidR="00667ECD" w:rsidRDefault="00B44665" w:rsidP="00667ECD">
      <w:pPr>
        <w:pStyle w:val="FigureCaption"/>
      </w:pPr>
      <w:r>
        <w:lastRenderedPageBreak/>
        <w:t>Highlight the correction needed</w:t>
      </w:r>
    </w:p>
    <w:p w:rsidR="00B44665" w:rsidRDefault="00B44665" w:rsidP="00667ECD">
      <w:pPr>
        <w:pStyle w:val="Figure"/>
      </w:pPr>
      <w:r>
        <w:rPr>
          <w:noProof/>
        </w:rPr>
        <w:drawing>
          <wp:inline distT="0" distB="0" distL="0" distR="0" wp14:anchorId="24161FA0" wp14:editId="24161FA1">
            <wp:extent cx="4121172" cy="2879183"/>
            <wp:effectExtent l="19050" t="0" r="0" b="0"/>
            <wp:docPr id="45" name="Picture 7" descr="C:\Users\frankm\Pictures\Page Proof Review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ankm\Pictures\Page Proof Review_Page_5.jpg"/>
                    <pic:cNvPicPr>
                      <a:picLocks noChangeAspect="1" noChangeArrowheads="1"/>
                    </pic:cNvPicPr>
                  </pic:nvPicPr>
                  <pic:blipFill>
                    <a:blip r:embed="rId39" cstate="print"/>
                    <a:srcRect/>
                    <a:stretch>
                      <a:fillRect/>
                    </a:stretch>
                  </pic:blipFill>
                  <pic:spPr bwMode="auto">
                    <a:xfrm>
                      <a:off x="0" y="0"/>
                      <a:ext cx="4121005" cy="2879066"/>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Click the comment tool to note your correction</w:t>
      </w:r>
    </w:p>
    <w:p w:rsidR="00B44665" w:rsidRDefault="00B44665" w:rsidP="00482FAE">
      <w:pPr>
        <w:pStyle w:val="Figure"/>
      </w:pPr>
      <w:r>
        <w:rPr>
          <w:noProof/>
        </w:rPr>
        <w:drawing>
          <wp:inline distT="0" distB="0" distL="0" distR="0" wp14:anchorId="24161FA2" wp14:editId="24161FA3">
            <wp:extent cx="4302845" cy="2470245"/>
            <wp:effectExtent l="19050" t="0" r="2455" b="0"/>
            <wp:docPr id="44" name="Picture 9" descr="C:\Users\frankm\Pictures\Page Proof Review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ankm\Pictures\Page Proof Review_Page_7.jpg"/>
                    <pic:cNvPicPr>
                      <a:picLocks noChangeAspect="1" noChangeArrowheads="1"/>
                    </pic:cNvPicPr>
                  </pic:nvPicPr>
                  <pic:blipFill>
                    <a:blip r:embed="rId40" cstate="print"/>
                    <a:srcRect/>
                    <a:stretch>
                      <a:fillRect/>
                    </a:stretch>
                  </pic:blipFill>
                  <pic:spPr bwMode="auto">
                    <a:xfrm>
                      <a:off x="0" y="0"/>
                      <a:ext cx="4306686" cy="2472450"/>
                    </a:xfrm>
                    <a:prstGeom prst="rect">
                      <a:avLst/>
                    </a:prstGeom>
                    <a:noFill/>
                    <a:ln w="9525">
                      <a:noFill/>
                      <a:miter lim="800000"/>
                      <a:headEnd/>
                      <a:tailEnd/>
                    </a:ln>
                  </pic:spPr>
                </pic:pic>
              </a:graphicData>
            </a:graphic>
          </wp:inline>
        </w:drawing>
      </w:r>
    </w:p>
    <w:p w:rsidR="00667ECD" w:rsidRDefault="00B44665" w:rsidP="00667ECD">
      <w:pPr>
        <w:pStyle w:val="FigureCaption"/>
        <w:tabs>
          <w:tab w:val="left" w:pos="1170"/>
        </w:tabs>
      </w:pPr>
      <w:r>
        <w:t>For changes to artwork, be sure to supply a new figure to the Author Submission folder</w:t>
      </w:r>
    </w:p>
    <w:p w:rsidR="00B44665" w:rsidRDefault="00B44665" w:rsidP="00667ECD">
      <w:pPr>
        <w:pStyle w:val="Figure"/>
      </w:pPr>
      <w:r>
        <w:rPr>
          <w:noProof/>
        </w:rPr>
        <w:lastRenderedPageBreak/>
        <w:drawing>
          <wp:inline distT="0" distB="0" distL="0" distR="0" wp14:anchorId="24161FA4" wp14:editId="24161FA5">
            <wp:extent cx="4300466" cy="2715904"/>
            <wp:effectExtent l="19050" t="0" r="4834" b="0"/>
            <wp:docPr id="43" name="Picture 10" descr="C:\Users\frankm\Pictures\Page Proof Review_Pag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ankm\Pictures\Page Proof Review_Page_8.jpg"/>
                    <pic:cNvPicPr>
                      <a:picLocks noChangeAspect="1" noChangeArrowheads="1"/>
                    </pic:cNvPicPr>
                  </pic:nvPicPr>
                  <pic:blipFill>
                    <a:blip r:embed="rId41" cstate="print"/>
                    <a:srcRect/>
                    <a:stretch>
                      <a:fillRect/>
                    </a:stretch>
                  </pic:blipFill>
                  <pic:spPr bwMode="auto">
                    <a:xfrm>
                      <a:off x="0" y="0"/>
                      <a:ext cx="4304852" cy="2718674"/>
                    </a:xfrm>
                    <a:prstGeom prst="rect">
                      <a:avLst/>
                    </a:prstGeom>
                    <a:noFill/>
                    <a:ln w="9525">
                      <a:noFill/>
                      <a:miter lim="800000"/>
                      <a:headEnd/>
                      <a:tailEnd/>
                    </a:ln>
                  </pic:spPr>
                </pic:pic>
              </a:graphicData>
            </a:graphic>
          </wp:inline>
        </w:drawing>
      </w:r>
    </w:p>
    <w:p w:rsidR="00B44665" w:rsidRPr="00EF4F73" w:rsidRDefault="00B44665" w:rsidP="002B4303">
      <w:pPr>
        <w:pStyle w:val="FigureCaption"/>
        <w:tabs>
          <w:tab w:val="left" w:pos="1170"/>
        </w:tabs>
      </w:pPr>
      <w:r>
        <w:t>Once finished reviewing the pdfs, upload them back to SharePoint</w:t>
      </w:r>
    </w:p>
    <w:p w:rsidR="00B44665" w:rsidRDefault="00B44665" w:rsidP="002B4303">
      <w:pPr>
        <w:pStyle w:val="BodyTextCont"/>
        <w:tabs>
          <w:tab w:val="left" w:pos="1170"/>
        </w:tabs>
      </w:pPr>
      <w:r>
        <w:t xml:space="preserve">Do not change the filenames; SharePoint automatically creates a new version upon upload, to maintain version integrity. Then go into the </w:t>
      </w:r>
      <w:r w:rsidRPr="0032643F">
        <w:rPr>
          <w:rStyle w:val="CodeInline"/>
        </w:rPr>
        <w:t>Manuscripts</w:t>
      </w:r>
      <w:r>
        <w:t xml:space="preserve"> area and change the status of each Word chapter to </w:t>
      </w:r>
      <w:r w:rsidRPr="0032643F">
        <w:rPr>
          <w:rStyle w:val="CodeInline"/>
        </w:rPr>
        <w:t>Author PP Review Complete</w:t>
      </w:r>
      <w:r>
        <w:t>.</w:t>
      </w:r>
    </w:p>
    <w:p w:rsidR="00B44665" w:rsidRPr="00A81E58" w:rsidRDefault="00B44665" w:rsidP="002B4303">
      <w:pPr>
        <w:pStyle w:val="Heading2"/>
        <w:tabs>
          <w:tab w:val="left" w:pos="1170"/>
        </w:tabs>
      </w:pPr>
      <w:r w:rsidRPr="001B144E">
        <w:t>Project Data</w:t>
      </w:r>
    </w:p>
    <w:p w:rsidR="00B44665" w:rsidRDefault="00B44665" w:rsidP="002B4303">
      <w:pPr>
        <w:pStyle w:val="BodyTextFirst"/>
        <w:tabs>
          <w:tab w:val="left" w:pos="1170"/>
        </w:tabs>
      </w:pPr>
      <w:r>
        <w:t>Title information disseminated to vendors, our own site, and the world comes from this area of SharePoint. Obviously, not all this information is released outward. It includes but is not limited to:</w:t>
      </w:r>
    </w:p>
    <w:p w:rsidR="00B44665" w:rsidRPr="00B63422" w:rsidRDefault="00B44665" w:rsidP="002B4303">
      <w:pPr>
        <w:pStyle w:val="Bullet"/>
        <w:tabs>
          <w:tab w:val="left" w:pos="1170"/>
        </w:tabs>
      </w:pPr>
      <w:r>
        <w:t>ISBN and Title</w:t>
      </w:r>
    </w:p>
    <w:p w:rsidR="00B44665" w:rsidRPr="00B63422" w:rsidRDefault="00B44665" w:rsidP="002B4303">
      <w:pPr>
        <w:pStyle w:val="Bullet"/>
        <w:tabs>
          <w:tab w:val="left" w:pos="1170"/>
        </w:tabs>
      </w:pPr>
      <w:r>
        <w:t>Author information</w:t>
      </w:r>
    </w:p>
    <w:p w:rsidR="00B44665" w:rsidRPr="00B63422" w:rsidRDefault="00B44665" w:rsidP="002B4303">
      <w:pPr>
        <w:pStyle w:val="Bullet"/>
        <w:tabs>
          <w:tab w:val="left" w:pos="1170"/>
        </w:tabs>
      </w:pPr>
      <w:r>
        <w:t>Book descriptions</w:t>
      </w:r>
    </w:p>
    <w:p w:rsidR="00B44665" w:rsidRPr="00B63422" w:rsidRDefault="00B44665" w:rsidP="002B4303">
      <w:pPr>
        <w:pStyle w:val="Bullet"/>
        <w:tabs>
          <w:tab w:val="left" w:pos="1170"/>
        </w:tabs>
      </w:pPr>
      <w:r>
        <w:t xml:space="preserve">Publication date </w:t>
      </w:r>
    </w:p>
    <w:p w:rsidR="00B44665" w:rsidRPr="00B63422" w:rsidRDefault="00B44665" w:rsidP="002B4303">
      <w:pPr>
        <w:pStyle w:val="Bullet"/>
        <w:tabs>
          <w:tab w:val="left" w:pos="1170"/>
        </w:tabs>
      </w:pPr>
      <w:r>
        <w:t>Marketing information</w:t>
      </w:r>
    </w:p>
    <w:p w:rsidR="00B44665" w:rsidRPr="00B63422" w:rsidRDefault="00B44665" w:rsidP="002B4303">
      <w:pPr>
        <w:pStyle w:val="Bullet"/>
        <w:tabs>
          <w:tab w:val="left" w:pos="1170"/>
        </w:tabs>
      </w:pPr>
      <w:r>
        <w:t>Table of Contents</w:t>
      </w:r>
    </w:p>
    <w:p w:rsidR="00B44665" w:rsidRDefault="00B44665" w:rsidP="002B4303">
      <w:pPr>
        <w:pStyle w:val="BodyTextCont"/>
        <w:tabs>
          <w:tab w:val="left" w:pos="1170"/>
        </w:tabs>
      </w:pPr>
      <w:r>
        <w:t xml:space="preserve">You can view this information at any time during the process and alert your Coordinating Editor about any necessary changes, especially in regard to the book description or Table of Contents. (The Table of Contents will be sent to </w:t>
      </w:r>
      <w:hyperlink r:id="rId42" w:history="1">
        <w:r w:rsidRPr="00B63422">
          <w:t>apress.com</w:t>
        </w:r>
      </w:hyperlink>
      <w:r>
        <w:t xml:space="preserve"> and other websites from this section on a regular basis through final publication. The final Table of Contents will be taken from the book.) You will have access to this information throughout the development process, so make sure any changes to your working table of contents are reflected in SharePoint.</w:t>
      </w:r>
    </w:p>
    <w:p w:rsidR="00B44665" w:rsidRPr="00A81E58" w:rsidRDefault="00B44665" w:rsidP="002B4303">
      <w:pPr>
        <w:pStyle w:val="Heading1"/>
        <w:tabs>
          <w:tab w:val="left" w:pos="1170"/>
        </w:tabs>
      </w:pPr>
      <w:bookmarkStart w:id="2" w:name="_Word_Template"/>
      <w:bookmarkEnd w:id="2"/>
      <w:r>
        <w:lastRenderedPageBreak/>
        <w:t>Word Template</w:t>
      </w:r>
    </w:p>
    <w:p w:rsidR="00B44665" w:rsidRDefault="00B44665" w:rsidP="002B4303">
      <w:pPr>
        <w:pStyle w:val="BodyTextFirst"/>
        <w:tabs>
          <w:tab w:val="left" w:pos="1170"/>
        </w:tabs>
      </w:pPr>
      <w:r>
        <w:t>The template's built-in styles help provide structure to your content. We will validate the styles during the development process in order to ensure consistency and prepare for the final XML conversion.</w:t>
      </w:r>
    </w:p>
    <w:p w:rsidR="00B44665" w:rsidRDefault="00B44665" w:rsidP="002B4303">
      <w:pPr>
        <w:pStyle w:val="BodyTextCont"/>
        <w:tabs>
          <w:tab w:val="left" w:pos="1170"/>
        </w:tabs>
      </w:pPr>
      <w:r>
        <w:t>You can either write directly into the blank dot file or attach the dot file to a Word document to import the styles that you will need. If your book is already written, you can copy/paste your content into the blank Word dot and adjust the styles accordingly.</w:t>
      </w:r>
    </w:p>
    <w:p w:rsidR="00B44665" w:rsidRPr="00A81E58" w:rsidRDefault="00B44665" w:rsidP="002B4303">
      <w:pPr>
        <w:pStyle w:val="Heading2"/>
        <w:tabs>
          <w:tab w:val="left" w:pos="1170"/>
        </w:tabs>
      </w:pPr>
      <w:r>
        <w:t>Attaching a Dot File to a Word Doc</w:t>
      </w:r>
    </w:p>
    <w:p w:rsidR="00B44665" w:rsidRPr="00B63422" w:rsidRDefault="00B44665" w:rsidP="002B4303">
      <w:pPr>
        <w:pStyle w:val="NumList"/>
        <w:numPr>
          <w:ilvl w:val="0"/>
          <w:numId w:val="42"/>
        </w:numPr>
        <w:tabs>
          <w:tab w:val="left" w:pos="1170"/>
        </w:tabs>
      </w:pPr>
      <w:r>
        <w:t>O</w:t>
      </w:r>
      <w:r w:rsidRPr="00B63422">
        <w:t>pen the Word document</w:t>
      </w:r>
    </w:p>
    <w:p w:rsidR="00B44665" w:rsidRPr="00B63422" w:rsidRDefault="00B44665" w:rsidP="002B4303">
      <w:pPr>
        <w:pStyle w:val="NumList"/>
        <w:numPr>
          <w:ilvl w:val="0"/>
          <w:numId w:val="30"/>
        </w:numPr>
        <w:tabs>
          <w:tab w:val="left" w:pos="1170"/>
        </w:tabs>
      </w:pPr>
      <w:r>
        <w:t>C</w:t>
      </w:r>
      <w:r w:rsidRPr="00B63422">
        <w:t xml:space="preserve">lick on the Office button </w:t>
      </w:r>
      <w:r>
        <w:rPr>
          <w:noProof/>
        </w:rPr>
        <w:drawing>
          <wp:inline distT="0" distB="0" distL="0" distR="0" wp14:anchorId="24161FA6" wp14:editId="24161FA7">
            <wp:extent cx="273050" cy="163830"/>
            <wp:effectExtent l="19050" t="0" r="0" b="0"/>
            <wp:docPr id="42" name="Picture 2" descr="C:\Users\frankm\Desktop\Offic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km\Desktop\OfficeButton.PNG"/>
                    <pic:cNvPicPr>
                      <a:picLocks noChangeAspect="1" noChangeArrowheads="1"/>
                    </pic:cNvPicPr>
                  </pic:nvPicPr>
                  <pic:blipFill>
                    <a:blip r:embed="rId43" cstate="print"/>
                    <a:srcRect r="19984" b="55737"/>
                    <a:stretch>
                      <a:fillRect/>
                    </a:stretch>
                  </pic:blipFill>
                  <pic:spPr bwMode="auto">
                    <a:xfrm>
                      <a:off x="0" y="0"/>
                      <a:ext cx="273050" cy="163830"/>
                    </a:xfrm>
                    <a:prstGeom prst="rect">
                      <a:avLst/>
                    </a:prstGeom>
                    <a:noFill/>
                    <a:ln w="9525">
                      <a:noFill/>
                      <a:miter lim="800000"/>
                      <a:headEnd/>
                      <a:tailEnd/>
                    </a:ln>
                  </pic:spPr>
                </pic:pic>
              </a:graphicData>
            </a:graphic>
          </wp:inline>
        </w:drawing>
      </w:r>
    </w:p>
    <w:p w:rsidR="00B44665" w:rsidRPr="00B63422" w:rsidRDefault="00B44665" w:rsidP="002B4303">
      <w:pPr>
        <w:pStyle w:val="NumList"/>
        <w:numPr>
          <w:ilvl w:val="0"/>
          <w:numId w:val="30"/>
        </w:numPr>
        <w:tabs>
          <w:tab w:val="left" w:pos="1170"/>
        </w:tabs>
      </w:pPr>
      <w:r>
        <w:t>C</w:t>
      </w:r>
      <w:r w:rsidRPr="00B63422">
        <w:t xml:space="preserve">lick on the </w:t>
      </w:r>
      <w:r w:rsidRPr="00B63422">
        <w:rPr>
          <w:rStyle w:val="CodeInline"/>
        </w:rPr>
        <w:t>Word Options</w:t>
      </w:r>
      <w:r w:rsidRPr="00B63422">
        <w:t xml:space="preserve"> button </w:t>
      </w:r>
      <w:r>
        <w:rPr>
          <w:noProof/>
        </w:rPr>
        <w:drawing>
          <wp:inline distT="0" distB="0" distL="0" distR="0" wp14:anchorId="24161FA8" wp14:editId="24161FA9">
            <wp:extent cx="600710" cy="122555"/>
            <wp:effectExtent l="19050" t="0" r="8890" b="0"/>
            <wp:docPr id="41" name="Picture 3" descr="C:\Users\frankm\Desktop\Word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m\Desktop\WordOptions.png"/>
                    <pic:cNvPicPr>
                      <a:picLocks noChangeAspect="1" noChangeArrowheads="1"/>
                    </pic:cNvPicPr>
                  </pic:nvPicPr>
                  <pic:blipFill>
                    <a:blip r:embed="rId44" cstate="print"/>
                    <a:srcRect b="17743"/>
                    <a:stretch>
                      <a:fillRect/>
                    </a:stretch>
                  </pic:blipFill>
                  <pic:spPr bwMode="auto">
                    <a:xfrm>
                      <a:off x="0" y="0"/>
                      <a:ext cx="600710" cy="122555"/>
                    </a:xfrm>
                    <a:prstGeom prst="rect">
                      <a:avLst/>
                    </a:prstGeom>
                    <a:noFill/>
                    <a:ln w="9525">
                      <a:noFill/>
                      <a:miter lim="800000"/>
                      <a:headEnd/>
                      <a:tailEnd/>
                    </a:ln>
                  </pic:spPr>
                </pic:pic>
              </a:graphicData>
            </a:graphic>
          </wp:inline>
        </w:drawing>
      </w:r>
    </w:p>
    <w:p w:rsidR="00B44665" w:rsidRPr="00482FAE" w:rsidRDefault="00B44665" w:rsidP="00793799">
      <w:pPr>
        <w:pStyle w:val="NumSubList"/>
      </w:pPr>
      <w:r w:rsidRPr="00482FAE">
        <w:t>Click on Add-Ins (on the left-hand side)</w:t>
      </w:r>
    </w:p>
    <w:p w:rsidR="00B44665" w:rsidRPr="00482FAE" w:rsidRDefault="00B44665" w:rsidP="00793799">
      <w:pPr>
        <w:pStyle w:val="NumSubList"/>
      </w:pPr>
      <w:r w:rsidRPr="00482FAE">
        <w:t>Click the menu pulldown: Manage field</w:t>
      </w:r>
    </w:p>
    <w:p w:rsidR="00B44665" w:rsidRPr="00482FAE" w:rsidRDefault="00B44665" w:rsidP="00793799">
      <w:pPr>
        <w:pStyle w:val="NumSubList"/>
      </w:pPr>
      <w:r w:rsidRPr="00482FAE">
        <w:t xml:space="preserve">Select Templates from the drop down menu and click on </w:t>
      </w:r>
      <w:r w:rsidRPr="00482FAE">
        <w:rPr>
          <w:rStyle w:val="CodeInline"/>
          <w:rFonts w:ascii="Utopia" w:hAnsi="Utopia"/>
        </w:rPr>
        <w:t>Go</w:t>
      </w:r>
    </w:p>
    <w:p w:rsidR="00B44665" w:rsidRPr="00482FAE" w:rsidRDefault="00B44665" w:rsidP="00793799">
      <w:pPr>
        <w:pStyle w:val="NumSubList"/>
      </w:pPr>
      <w:r w:rsidRPr="00482FAE">
        <w:t>Browse for this dot template and make sure the checkbox for “automatically update document styles” is selected. Press OK</w:t>
      </w:r>
    </w:p>
    <w:p w:rsidR="00B44665" w:rsidRDefault="00B44665" w:rsidP="00482FAE">
      <w:pPr>
        <w:pStyle w:val="BodyTextCont"/>
      </w:pPr>
      <w:r w:rsidRPr="00482FAE">
        <w:t>The</w:t>
      </w:r>
      <w:r w:rsidRPr="00D20740">
        <w:t xml:space="preserve"> dot file should now be attached to your Word doc</w:t>
      </w:r>
      <w:r>
        <w:t>ument</w:t>
      </w:r>
      <w:r w:rsidRPr="00D20740">
        <w:t xml:space="preserve"> and you should be able to apply the correct styles.</w:t>
      </w:r>
      <w:r>
        <w:t xml:space="preserve"> Examples of these styles in action can be seen throughout this document.</w:t>
      </w:r>
    </w:p>
    <w:p w:rsidR="00B44665" w:rsidRPr="00785C13" w:rsidRDefault="00B44665" w:rsidP="002B4303">
      <w:pPr>
        <w:pStyle w:val="BodyTextCont"/>
        <w:tabs>
          <w:tab w:val="left" w:pos="1170"/>
        </w:tabs>
      </w:pPr>
      <w:r w:rsidRPr="00785C13">
        <w:t>For those using Windows 7 and/or Word 2010, here are the steps</w:t>
      </w:r>
      <w:r>
        <w:t>:</w:t>
      </w:r>
    </w:p>
    <w:p w:rsidR="00B44665" w:rsidRPr="00B63422" w:rsidRDefault="00B44665" w:rsidP="002B4303">
      <w:pPr>
        <w:pStyle w:val="NumList"/>
        <w:numPr>
          <w:ilvl w:val="0"/>
          <w:numId w:val="43"/>
        </w:numPr>
        <w:tabs>
          <w:tab w:val="left" w:pos="1170"/>
        </w:tabs>
      </w:pPr>
      <w:r>
        <w:t>L</w:t>
      </w:r>
      <w:r w:rsidRPr="00B63422">
        <w:t>ocate the file Standard.dot</w:t>
      </w:r>
    </w:p>
    <w:p w:rsidR="00B44665" w:rsidRPr="00B63422" w:rsidRDefault="00B44665" w:rsidP="002B4303">
      <w:pPr>
        <w:pStyle w:val="NumList"/>
        <w:numPr>
          <w:ilvl w:val="0"/>
          <w:numId w:val="30"/>
        </w:numPr>
        <w:tabs>
          <w:tab w:val="left" w:pos="1170"/>
        </w:tabs>
      </w:pPr>
      <w:r w:rsidRPr="00785C13">
        <w:t>Open the file in Word and Save As "Macro-enabled Template".</w:t>
      </w:r>
    </w:p>
    <w:p w:rsidR="00B44665" w:rsidRPr="00785C13" w:rsidRDefault="00B44665" w:rsidP="002B4303">
      <w:pPr>
        <w:pStyle w:val="NoteTipCaution"/>
        <w:tabs>
          <w:tab w:val="left" w:pos="1170"/>
        </w:tabs>
      </w:pPr>
      <w:r w:rsidRPr="006A2A95">
        <w:rPr>
          <w:rStyle w:val="DingbatSymbol"/>
        </w:rPr>
        <w:t>n</w:t>
      </w:r>
      <w:r w:rsidRPr="00785C13">
        <w:t xml:space="preserve"> </w:t>
      </w:r>
      <w:r w:rsidRPr="006E0374">
        <w:rPr>
          <w:rStyle w:val="Strong"/>
        </w:rPr>
        <w:t>Note</w:t>
      </w:r>
      <w:r w:rsidR="006E0374">
        <w:tab/>
      </w:r>
      <w:r>
        <w:t>M</w:t>
      </w:r>
      <w:r w:rsidRPr="00785C13">
        <w:t>acro enabled</w:t>
      </w:r>
      <w:r>
        <w:t xml:space="preserve"> is</w:t>
      </w:r>
      <w:r w:rsidRPr="00785C13">
        <w:t xml:space="preserve"> not a regular template. The file extension will be .dotm, not .dotx</w:t>
      </w:r>
    </w:p>
    <w:p w:rsidR="00B44665" w:rsidRPr="00B63422" w:rsidRDefault="00B44665" w:rsidP="002B4303">
      <w:pPr>
        <w:pStyle w:val="NumList"/>
        <w:numPr>
          <w:ilvl w:val="0"/>
          <w:numId w:val="30"/>
        </w:numPr>
        <w:tabs>
          <w:tab w:val="left" w:pos="1170"/>
        </w:tabs>
      </w:pPr>
      <w:r w:rsidRPr="00785C13">
        <w:t xml:space="preserve">Go to </w:t>
      </w:r>
      <w:r w:rsidRPr="00B63422">
        <w:rPr>
          <w:rStyle w:val="CodeInline"/>
        </w:rPr>
        <w:t>C:\Users\&lt;UserName&gt;\AppData\Roaming\Microsoft\Templates</w:t>
      </w:r>
      <w:r w:rsidRPr="00B63422">
        <w:t xml:space="preserve">. Copy the .dotm file created earlier to this location. This location may not be visible in explorer. So use </w:t>
      </w:r>
      <w:r w:rsidRPr="00B63422">
        <w:rPr>
          <w:rStyle w:val="CodeInline"/>
        </w:rPr>
        <w:t xml:space="preserve">Start </w:t>
      </w:r>
      <w:r w:rsidR="00225E9A" w:rsidRPr="006A2A95">
        <w:rPr>
          <w:rStyle w:val="BlackDingbat"/>
        </w:rPr>
        <w:t>ä</w:t>
      </w:r>
      <w:r w:rsidRPr="00B63422">
        <w:rPr>
          <w:rStyle w:val="CodeInline"/>
        </w:rPr>
        <w:t xml:space="preserve"> Run</w:t>
      </w:r>
      <w:r w:rsidRPr="00B63422">
        <w:t xml:space="preserve"> and paste the location there.</w:t>
      </w:r>
    </w:p>
    <w:p w:rsidR="00B44665" w:rsidRPr="00B63422" w:rsidRDefault="00B44665" w:rsidP="002B4303">
      <w:pPr>
        <w:pStyle w:val="NumList"/>
        <w:numPr>
          <w:ilvl w:val="0"/>
          <w:numId w:val="30"/>
        </w:numPr>
        <w:tabs>
          <w:tab w:val="left" w:pos="1170"/>
        </w:tabs>
      </w:pPr>
      <w:r w:rsidRPr="00785C13">
        <w:t xml:space="preserve">Open Word 2010, </w:t>
      </w:r>
      <w:r w:rsidRPr="00B63422">
        <w:rPr>
          <w:rStyle w:val="CodeInline"/>
        </w:rPr>
        <w:t xml:space="preserve">File </w:t>
      </w:r>
      <w:r w:rsidR="00225E9A" w:rsidRPr="006A2A95">
        <w:rPr>
          <w:rStyle w:val="BlackDingbat"/>
        </w:rPr>
        <w:t>ä</w:t>
      </w:r>
      <w:r w:rsidRPr="00B63422">
        <w:rPr>
          <w:rStyle w:val="CodeInline"/>
        </w:rPr>
        <w:t xml:space="preserve"> New </w:t>
      </w:r>
      <w:r w:rsidR="00225E9A" w:rsidRPr="006A2A95">
        <w:rPr>
          <w:rStyle w:val="BlackDingbat"/>
        </w:rPr>
        <w:t>ä</w:t>
      </w:r>
      <w:r w:rsidRPr="00B63422">
        <w:rPr>
          <w:rStyle w:val="CodeInline"/>
        </w:rPr>
        <w:t xml:space="preserve"> Choose "My Templates"</w:t>
      </w:r>
      <w:r w:rsidRPr="00B63422">
        <w:t>. Your new template will be visible.</w:t>
      </w:r>
    </w:p>
    <w:p w:rsidR="00B44665" w:rsidRPr="001B144E" w:rsidRDefault="00B44665" w:rsidP="002B4303">
      <w:pPr>
        <w:pStyle w:val="NoteTipCaution"/>
        <w:tabs>
          <w:tab w:val="left" w:pos="1170"/>
        </w:tabs>
      </w:pPr>
      <w:r w:rsidRPr="00BD1EB4">
        <w:rPr>
          <w:rStyle w:val="DingbatSymbol"/>
        </w:rPr>
        <w:lastRenderedPageBreak/>
        <w:t>n</w:t>
      </w:r>
      <w:r>
        <w:t xml:space="preserve"> </w:t>
      </w:r>
      <w:r w:rsidRPr="008400B9">
        <w:rPr>
          <w:rStyle w:val="Strong"/>
        </w:rPr>
        <w:t>Note</w:t>
      </w:r>
      <w:r w:rsidRPr="001B144E">
        <w:tab/>
      </w:r>
      <w:r>
        <w:t xml:space="preserve">Every </w:t>
      </w:r>
      <w:r w:rsidRPr="001B144E">
        <w:t>paragraph</w:t>
      </w:r>
      <w:r>
        <w:t xml:space="preserve"> following</w:t>
      </w:r>
      <w:r w:rsidRPr="001B144E">
        <w:t xml:space="preserve"> a heading uses</w:t>
      </w:r>
      <w:r>
        <w:t xml:space="preserve"> the</w:t>
      </w:r>
      <w:r w:rsidRPr="001B144E">
        <w:t xml:space="preserve"> </w:t>
      </w:r>
      <w:r w:rsidRPr="005619E7">
        <w:rPr>
          <w:rStyle w:val="CodeInline"/>
        </w:rPr>
        <w:t>Body Text First</w:t>
      </w:r>
      <w:r w:rsidRPr="001B144E">
        <w:t xml:space="preserve"> style. In all other paragraphs, you should use </w:t>
      </w:r>
      <w:r w:rsidRPr="006E0374">
        <w:rPr>
          <w:rStyle w:val="CodeInline"/>
        </w:rPr>
        <w:t>Body Text</w:t>
      </w:r>
      <w:r w:rsidR="006E0374" w:rsidRPr="006E0374">
        <w:rPr>
          <w:rStyle w:val="CodeInline"/>
        </w:rPr>
        <w:t xml:space="preserve"> Cont.</w:t>
      </w:r>
      <w:r w:rsidRPr="001B144E">
        <w:t xml:space="preserve"> style.</w:t>
      </w:r>
    </w:p>
    <w:p w:rsidR="00B44665" w:rsidRDefault="00B44665" w:rsidP="002B4303">
      <w:pPr>
        <w:pStyle w:val="BodyTextCont"/>
        <w:tabs>
          <w:tab w:val="left" w:pos="1170"/>
        </w:tabs>
      </w:pPr>
      <w:r>
        <w:t xml:space="preserve">The style sheet was created by Apress. In Word 2010, you can view the styles simply by clicking on the </w:t>
      </w:r>
      <w:r w:rsidRPr="00F57DD7">
        <w:rPr>
          <w:rStyle w:val="CodeInline"/>
        </w:rPr>
        <w:t>Home</w:t>
      </w:r>
      <w:r>
        <w:t xml:space="preserve"> tab in the top ribbon and then clicking on </w:t>
      </w:r>
      <w:r w:rsidRPr="00F57DD7">
        <w:rPr>
          <w:rStyle w:val="CodeInline"/>
        </w:rPr>
        <w:t>Styles</w:t>
      </w:r>
      <w:r w:rsidRPr="00B63422">
        <w:rPr>
          <w:rStyle w:val="CodeInline"/>
        </w:rPr>
        <w:t xml:space="preserve"> section</w:t>
      </w:r>
      <w:r w:rsidRPr="00D62B05">
        <w:t>.</w:t>
      </w:r>
      <w:r>
        <w:t xml:space="preserve"> Styles have been locked into the style palette in order to preserve consistency. If you need a new style or find a problem, please contact your Coordinating Editor so that we may resolve it. </w:t>
      </w:r>
    </w:p>
    <w:p w:rsidR="00B44665" w:rsidRPr="001B144E" w:rsidRDefault="00B44665" w:rsidP="002B4303">
      <w:pPr>
        <w:pStyle w:val="NoteTipCaution"/>
        <w:tabs>
          <w:tab w:val="left" w:pos="1170"/>
        </w:tabs>
      </w:pPr>
      <w:r w:rsidRPr="00BD1EB4">
        <w:rPr>
          <w:rStyle w:val="DingbatSymbol"/>
        </w:rPr>
        <w:t>n</w:t>
      </w:r>
      <w:r w:rsidRPr="001B144E">
        <w:t xml:space="preserve"> </w:t>
      </w:r>
      <w:r w:rsidRPr="008400B9">
        <w:rPr>
          <w:rStyle w:val="Strong"/>
        </w:rPr>
        <w:t>Tip</w:t>
      </w:r>
      <w:r w:rsidRPr="001B144E">
        <w:tab/>
        <w:t xml:space="preserve">If you click </w:t>
      </w:r>
      <w:r w:rsidRPr="00D62B05">
        <w:rPr>
          <w:rStyle w:val="CodeInline"/>
        </w:rPr>
        <w:t>AA</w:t>
      </w:r>
      <w:r w:rsidRPr="001B144E">
        <w:t xml:space="preserve"> </w:t>
      </w:r>
      <w:r w:rsidRPr="00F57DD7">
        <w:rPr>
          <w:rStyle w:val="CodeInline"/>
        </w:rPr>
        <w:t>Change Styles</w:t>
      </w:r>
      <w:r>
        <w:t xml:space="preserve"> </w:t>
      </w:r>
      <w:r w:rsidRPr="001B144E">
        <w:t>(</w:t>
      </w:r>
      <w:r>
        <w:t>toward</w:t>
      </w:r>
      <w:r w:rsidRPr="001B144E">
        <w:t xml:space="preserve"> the top-</w:t>
      </w:r>
      <w:r>
        <w:t>right</w:t>
      </w:r>
      <w:r w:rsidRPr="001B144E">
        <w:t xml:space="preserve"> corner of this document) and click </w:t>
      </w:r>
      <w:r>
        <w:t xml:space="preserve">the small button on the bottom right of the </w:t>
      </w:r>
      <w:r w:rsidRPr="00D62B05">
        <w:rPr>
          <w:rStyle w:val="CodeInline"/>
        </w:rPr>
        <w:t>Styles</w:t>
      </w:r>
      <w:r>
        <w:t xml:space="preserve"> section you </w:t>
      </w:r>
      <w:r w:rsidRPr="001B144E">
        <w:t>will open the palette</w:t>
      </w:r>
      <w:r>
        <w:t>. You can rollover the palette to</w:t>
      </w:r>
      <w:r w:rsidRPr="001B144E">
        <w:t xml:space="preserve"> see what the </w:t>
      </w:r>
      <w:r>
        <w:t xml:space="preserve">specs are for </w:t>
      </w:r>
      <w:r w:rsidRPr="001B144E">
        <w:t>existing styles</w:t>
      </w:r>
      <w:r>
        <w:t xml:space="preserve"> or click </w:t>
      </w:r>
      <w:r w:rsidRPr="00D62B05">
        <w:rPr>
          <w:rStyle w:val="CodeInline"/>
        </w:rPr>
        <w:t>Show Preview</w:t>
      </w:r>
      <w:r>
        <w:t xml:space="preserve"> to see it in action</w:t>
      </w:r>
      <w:r w:rsidRPr="001B144E">
        <w:t>.</w:t>
      </w:r>
    </w:p>
    <w:p w:rsidR="00B44665" w:rsidRDefault="00B44665" w:rsidP="002B4303">
      <w:pPr>
        <w:pStyle w:val="BodyTextCont"/>
        <w:tabs>
          <w:tab w:val="left" w:pos="1170"/>
        </w:tabs>
      </w:pPr>
      <w:r>
        <w:t xml:space="preserve">All of the styles should be presented in the list that follows. You can drop existing text into the template, but it will may spawn new styles or default to </w:t>
      </w:r>
      <w:r w:rsidRPr="00D62B05">
        <w:rPr>
          <w:rStyle w:val="CodeInline"/>
        </w:rPr>
        <w:t>Normal</w:t>
      </w:r>
      <w:r>
        <w:t>. You can go back and apply the necessary styles. As mentioned, we will have all the chapters validated and set for consistency.</w:t>
      </w:r>
    </w:p>
    <w:p w:rsidR="00B44665" w:rsidRPr="00A81E58" w:rsidRDefault="00B44665" w:rsidP="002B4303">
      <w:pPr>
        <w:pStyle w:val="Heading2"/>
        <w:tabs>
          <w:tab w:val="left" w:pos="1170"/>
        </w:tabs>
      </w:pPr>
      <w:r w:rsidRPr="001B144E">
        <w:t>List of Styles</w:t>
      </w:r>
    </w:p>
    <w:p w:rsidR="006E0374" w:rsidRPr="00B63422" w:rsidRDefault="006E0374" w:rsidP="006E0374">
      <w:pPr>
        <w:pStyle w:val="Bullet"/>
        <w:tabs>
          <w:tab w:val="left" w:pos="1170"/>
        </w:tabs>
      </w:pPr>
      <w:r w:rsidRPr="006D2934">
        <w:t>Body Text First (</w:t>
      </w:r>
      <w:r w:rsidRPr="006E0374">
        <w:rPr>
          <w:rStyle w:val="Emphasis"/>
        </w:rPr>
        <w:t>for the first paragraph following a heading</w:t>
      </w:r>
      <w:r w:rsidRPr="006D2934">
        <w:t>)</w:t>
      </w:r>
    </w:p>
    <w:p w:rsidR="00B44665" w:rsidRPr="00B63422" w:rsidRDefault="00B44665" w:rsidP="002B4303">
      <w:pPr>
        <w:pStyle w:val="Bullet"/>
        <w:tabs>
          <w:tab w:val="left" w:pos="1170"/>
        </w:tabs>
      </w:pPr>
      <w:r w:rsidRPr="006D2934">
        <w:t>Body Text</w:t>
      </w:r>
      <w:r w:rsidR="006E0374">
        <w:t xml:space="preserve"> Cont.</w:t>
      </w:r>
    </w:p>
    <w:p w:rsidR="00B44665" w:rsidRPr="00B63422" w:rsidRDefault="00B44665" w:rsidP="002B4303">
      <w:pPr>
        <w:pStyle w:val="Bullet"/>
        <w:tabs>
          <w:tab w:val="left" w:pos="1170"/>
        </w:tabs>
      </w:pPr>
      <w:r w:rsidRPr="006D2934">
        <w:t>Bullet</w:t>
      </w:r>
    </w:p>
    <w:p w:rsidR="00B44665" w:rsidRPr="00B63422" w:rsidRDefault="00B44665" w:rsidP="002B4303">
      <w:pPr>
        <w:pStyle w:val="Bullet"/>
        <w:tabs>
          <w:tab w:val="left" w:pos="1170"/>
        </w:tabs>
      </w:pPr>
      <w:r w:rsidRPr="006D2934">
        <w:t>Bullet Sub List</w:t>
      </w:r>
    </w:p>
    <w:p w:rsidR="00B44665" w:rsidRPr="00B63422" w:rsidRDefault="00B44665" w:rsidP="002B4303">
      <w:pPr>
        <w:pStyle w:val="Bullet"/>
        <w:tabs>
          <w:tab w:val="left" w:pos="1170"/>
        </w:tabs>
      </w:pPr>
      <w:r w:rsidRPr="006D2934">
        <w:t>Chapter Number</w:t>
      </w:r>
    </w:p>
    <w:p w:rsidR="00B44665" w:rsidRDefault="00B44665" w:rsidP="002B4303">
      <w:pPr>
        <w:pStyle w:val="Bullet"/>
        <w:tabs>
          <w:tab w:val="left" w:pos="1170"/>
        </w:tabs>
      </w:pPr>
      <w:r w:rsidRPr="006D2934">
        <w:t>Chapter Title</w:t>
      </w:r>
    </w:p>
    <w:p w:rsidR="004710D4" w:rsidRPr="00B63422" w:rsidRDefault="004710D4" w:rsidP="002B4303">
      <w:pPr>
        <w:pStyle w:val="Bullet"/>
        <w:tabs>
          <w:tab w:val="left" w:pos="1170"/>
        </w:tabs>
      </w:pPr>
      <w:r>
        <w:t>Code First (adds space above)</w:t>
      </w:r>
    </w:p>
    <w:p w:rsidR="00B44665" w:rsidRPr="00B63422" w:rsidRDefault="00B44665" w:rsidP="002B4303">
      <w:pPr>
        <w:pStyle w:val="Bullet"/>
        <w:tabs>
          <w:tab w:val="left" w:pos="1170"/>
        </w:tabs>
      </w:pPr>
      <w:r w:rsidRPr="006D2934">
        <w:t>Code (</w:t>
      </w:r>
      <w:r w:rsidRPr="006E0374">
        <w:rPr>
          <w:rStyle w:val="Emphasis"/>
        </w:rPr>
        <w:t>blocks of code or standout lines of code that are not within a paragraph</w:t>
      </w:r>
      <w:r w:rsidRPr="006D2934">
        <w:t>)</w:t>
      </w:r>
    </w:p>
    <w:p w:rsidR="00B44665" w:rsidRPr="00B63422" w:rsidRDefault="00B44665" w:rsidP="002B4303">
      <w:pPr>
        <w:pStyle w:val="Bullet"/>
        <w:tabs>
          <w:tab w:val="left" w:pos="1170"/>
        </w:tabs>
      </w:pPr>
      <w:r w:rsidRPr="006D2934">
        <w:t>Code Bold (</w:t>
      </w:r>
      <w:r w:rsidRPr="006E0374">
        <w:rPr>
          <w:rStyle w:val="Emphasis"/>
        </w:rPr>
        <w:t>character style within code</w:t>
      </w:r>
      <w:r w:rsidRPr="00B63422">
        <w:t>)</w:t>
      </w:r>
    </w:p>
    <w:p w:rsidR="00B44665" w:rsidRPr="00B63422" w:rsidRDefault="00B44665" w:rsidP="002B4303">
      <w:pPr>
        <w:pStyle w:val="Bullet"/>
        <w:tabs>
          <w:tab w:val="left" w:pos="1170"/>
        </w:tabs>
      </w:pPr>
      <w:r w:rsidRPr="006D2934">
        <w:t>Code Caption</w:t>
      </w:r>
    </w:p>
    <w:p w:rsidR="00B44665" w:rsidRDefault="00B44665" w:rsidP="002B4303">
      <w:pPr>
        <w:pStyle w:val="Bullet"/>
        <w:tabs>
          <w:tab w:val="left" w:pos="1170"/>
        </w:tabs>
      </w:pPr>
      <w:r w:rsidRPr="006D2934">
        <w:t>Code Inline (</w:t>
      </w:r>
      <w:r w:rsidRPr="006E0374">
        <w:rPr>
          <w:rStyle w:val="Emphasis"/>
        </w:rPr>
        <w:t>code within a paragraph, such as methods, objects, or URLs</w:t>
      </w:r>
      <w:r w:rsidRPr="006D2934">
        <w:t>)</w:t>
      </w:r>
    </w:p>
    <w:p w:rsidR="004710D4" w:rsidRPr="00B63422" w:rsidRDefault="004710D4" w:rsidP="002B4303">
      <w:pPr>
        <w:pStyle w:val="Bullet"/>
        <w:tabs>
          <w:tab w:val="left" w:pos="1170"/>
        </w:tabs>
      </w:pPr>
      <w:r>
        <w:t>Code Last (adds space below)</w:t>
      </w:r>
    </w:p>
    <w:p w:rsidR="00B44665" w:rsidRPr="00B63422" w:rsidRDefault="00B44665" w:rsidP="002B4303">
      <w:pPr>
        <w:pStyle w:val="Bullet"/>
        <w:tabs>
          <w:tab w:val="left" w:pos="1170"/>
        </w:tabs>
      </w:pPr>
      <w:r w:rsidRPr="006D2934">
        <w:t>Dingbat</w:t>
      </w:r>
      <w:r w:rsidR="006E0374">
        <w:t xml:space="preserve"> </w:t>
      </w:r>
      <w:r w:rsidR="004710D4">
        <w:t xml:space="preserve">Black </w:t>
      </w:r>
      <w:r w:rsidR="006E0374">
        <w:t>(</w:t>
      </w:r>
      <w:r w:rsidR="006E0374" w:rsidRPr="006E0374">
        <w:rPr>
          <w:rStyle w:val="Emphasis"/>
        </w:rPr>
        <w:t xml:space="preserve">shows in the style menu as </w:t>
      </w:r>
      <w:r w:rsidR="004710D4">
        <w:rPr>
          <w:rStyle w:val="Emphasis"/>
        </w:rPr>
        <w:t xml:space="preserve">black </w:t>
      </w:r>
      <w:r w:rsidR="006E0374" w:rsidRPr="006E0374">
        <w:rPr>
          <w:rStyle w:val="Emphasis"/>
        </w:rPr>
        <w:t>for most symbols</w:t>
      </w:r>
      <w:r w:rsidR="006E0374">
        <w:t>)</w:t>
      </w:r>
    </w:p>
    <w:p w:rsidR="004710D4" w:rsidRPr="00B63422" w:rsidRDefault="004710D4" w:rsidP="004710D4">
      <w:pPr>
        <w:pStyle w:val="Bullet"/>
        <w:tabs>
          <w:tab w:val="left" w:pos="1170"/>
        </w:tabs>
      </w:pPr>
      <w:r w:rsidRPr="006D2934">
        <w:t>Dingbat</w:t>
      </w:r>
      <w:r>
        <w:t xml:space="preserve"> Gray (</w:t>
      </w:r>
      <w:r w:rsidRPr="006E0374">
        <w:rPr>
          <w:rStyle w:val="Emphasis"/>
        </w:rPr>
        <w:t xml:space="preserve">shows in the style menu as </w:t>
      </w:r>
      <w:r>
        <w:rPr>
          <w:rStyle w:val="Emphasis"/>
        </w:rPr>
        <w:t>gray</w:t>
      </w:r>
      <w:r w:rsidRPr="006E0374">
        <w:rPr>
          <w:rStyle w:val="Emphasis"/>
        </w:rPr>
        <w:t xml:space="preserve"> for </w:t>
      </w:r>
      <w:r>
        <w:rPr>
          <w:rStyle w:val="Emphasis"/>
        </w:rPr>
        <w:t>NoteTipCaution</w:t>
      </w:r>
      <w:r>
        <w:t>)</w:t>
      </w:r>
    </w:p>
    <w:p w:rsidR="00102A9A" w:rsidRDefault="00102A9A" w:rsidP="002B4303">
      <w:pPr>
        <w:pStyle w:val="Bullet"/>
        <w:tabs>
          <w:tab w:val="left" w:pos="1170"/>
        </w:tabs>
      </w:pPr>
      <w:r>
        <w:lastRenderedPageBreak/>
        <w:t>Emphasis</w:t>
      </w:r>
    </w:p>
    <w:p w:rsidR="00B44665" w:rsidRPr="00B63422" w:rsidRDefault="00B44665" w:rsidP="002B4303">
      <w:pPr>
        <w:pStyle w:val="Bullet"/>
        <w:tabs>
          <w:tab w:val="left" w:pos="1170"/>
        </w:tabs>
      </w:pPr>
      <w:r w:rsidRPr="006D2934">
        <w:t>Exercise</w:t>
      </w:r>
      <w:r w:rsidRPr="00B63422">
        <w:t xml:space="preserve"> Code</w:t>
      </w:r>
    </w:p>
    <w:p w:rsidR="00B44665" w:rsidRPr="00B63422" w:rsidRDefault="00B44665" w:rsidP="002B4303">
      <w:pPr>
        <w:pStyle w:val="Bullet"/>
        <w:tabs>
          <w:tab w:val="left" w:pos="1170"/>
        </w:tabs>
      </w:pPr>
      <w:r w:rsidRPr="006D2934">
        <w:t>Exercise Body</w:t>
      </w:r>
    </w:p>
    <w:p w:rsidR="00B44665" w:rsidRPr="00B63422" w:rsidRDefault="00B44665" w:rsidP="002B4303">
      <w:pPr>
        <w:pStyle w:val="Bullet"/>
        <w:tabs>
          <w:tab w:val="left" w:pos="1170"/>
        </w:tabs>
      </w:pPr>
      <w:r w:rsidRPr="006D2934">
        <w:t>Exercise Bullet</w:t>
      </w:r>
    </w:p>
    <w:p w:rsidR="00B44665" w:rsidRPr="00B63422" w:rsidRDefault="00B44665" w:rsidP="002B4303">
      <w:pPr>
        <w:pStyle w:val="Bullet"/>
        <w:tabs>
          <w:tab w:val="left" w:pos="1170"/>
        </w:tabs>
      </w:pPr>
      <w:r w:rsidRPr="006D2934">
        <w:t>Exercise Head</w:t>
      </w:r>
    </w:p>
    <w:p w:rsidR="00B44665" w:rsidRPr="00B63422" w:rsidRDefault="00B44665" w:rsidP="006E0374">
      <w:pPr>
        <w:pStyle w:val="Bullet"/>
      </w:pPr>
      <w:r w:rsidRPr="006D2934">
        <w:t>Exercise Last</w:t>
      </w:r>
    </w:p>
    <w:p w:rsidR="00B44665" w:rsidRPr="00B63422" w:rsidRDefault="00B44665" w:rsidP="006E0374">
      <w:pPr>
        <w:pStyle w:val="Bullet"/>
      </w:pPr>
      <w:r w:rsidRPr="006D2934">
        <w:t>Exercise Num</w:t>
      </w:r>
      <w:r w:rsidR="006E0374">
        <w:t xml:space="preserve"> (</w:t>
      </w:r>
      <w:r w:rsidR="006E0374" w:rsidRPr="006E0374">
        <w:rPr>
          <w:rStyle w:val="Emphasis"/>
        </w:rPr>
        <w:t>with indent</w:t>
      </w:r>
      <w:r w:rsidR="006E0374">
        <w:t>)</w:t>
      </w:r>
    </w:p>
    <w:p w:rsidR="006E0374" w:rsidRPr="00B63422" w:rsidRDefault="006E0374" w:rsidP="006E0374">
      <w:pPr>
        <w:pStyle w:val="Bullet"/>
      </w:pPr>
      <w:r w:rsidRPr="006D2934">
        <w:t>Exercise Num</w:t>
      </w:r>
      <w:r>
        <w:t xml:space="preserve"> List (</w:t>
      </w:r>
      <w:r w:rsidRPr="006E0374">
        <w:rPr>
          <w:rStyle w:val="Emphasis"/>
        </w:rPr>
        <w:t>with</w:t>
      </w:r>
      <w:r>
        <w:rPr>
          <w:rStyle w:val="Emphasis"/>
        </w:rPr>
        <w:t>out</w:t>
      </w:r>
      <w:r w:rsidRPr="006E0374">
        <w:rPr>
          <w:rStyle w:val="Emphasis"/>
        </w:rPr>
        <w:t xml:space="preserve"> indent</w:t>
      </w:r>
      <w:r>
        <w:t>)</w:t>
      </w:r>
    </w:p>
    <w:p w:rsidR="00B44665" w:rsidRPr="00B63422" w:rsidRDefault="00B44665" w:rsidP="002B4303">
      <w:pPr>
        <w:pStyle w:val="Bullet"/>
        <w:tabs>
          <w:tab w:val="left" w:pos="1170"/>
        </w:tabs>
      </w:pPr>
      <w:r w:rsidRPr="006D2934">
        <w:t>Exercise Sub</w:t>
      </w:r>
      <w:r w:rsidR="006E0374">
        <w:t>h</w:t>
      </w:r>
      <w:r w:rsidRPr="00B63422">
        <w:t>ead</w:t>
      </w:r>
    </w:p>
    <w:p w:rsidR="00B44665" w:rsidRPr="00B63422" w:rsidRDefault="00B44665" w:rsidP="002B4303">
      <w:pPr>
        <w:pStyle w:val="Bullet"/>
        <w:tabs>
          <w:tab w:val="left" w:pos="1170"/>
        </w:tabs>
      </w:pPr>
      <w:r w:rsidRPr="006D2934">
        <w:t>Figure</w:t>
      </w:r>
    </w:p>
    <w:p w:rsidR="00B44665" w:rsidRPr="00B63422" w:rsidRDefault="00B44665" w:rsidP="002B4303">
      <w:pPr>
        <w:pStyle w:val="Bullet"/>
        <w:tabs>
          <w:tab w:val="left" w:pos="1170"/>
        </w:tabs>
      </w:pPr>
      <w:r w:rsidRPr="006D2934">
        <w:t>Figure Caption</w:t>
      </w:r>
    </w:p>
    <w:p w:rsidR="00B44665" w:rsidRPr="00B63422" w:rsidRDefault="00B44665" w:rsidP="002B4303">
      <w:pPr>
        <w:pStyle w:val="Bullet"/>
        <w:tabs>
          <w:tab w:val="left" w:pos="1170"/>
        </w:tabs>
      </w:pPr>
      <w:r w:rsidRPr="006D2934">
        <w:t>Footer</w:t>
      </w:r>
    </w:p>
    <w:p w:rsidR="00B44665" w:rsidRPr="00B63422" w:rsidRDefault="00B44665" w:rsidP="002B4303">
      <w:pPr>
        <w:pStyle w:val="Bullet"/>
        <w:tabs>
          <w:tab w:val="left" w:pos="1170"/>
        </w:tabs>
      </w:pPr>
      <w:r w:rsidRPr="006D2934">
        <w:t>Footer Text</w:t>
      </w:r>
    </w:p>
    <w:p w:rsidR="00B44665" w:rsidRPr="00B63422" w:rsidRDefault="00B44665" w:rsidP="002B4303">
      <w:pPr>
        <w:pStyle w:val="Bullet"/>
        <w:tabs>
          <w:tab w:val="left" w:pos="1170"/>
        </w:tabs>
      </w:pPr>
      <w:r w:rsidRPr="006D2934">
        <w:t>Footnote</w:t>
      </w:r>
    </w:p>
    <w:p w:rsidR="006E0374" w:rsidRDefault="006E0374" w:rsidP="002B4303">
      <w:pPr>
        <w:pStyle w:val="Bullet"/>
        <w:tabs>
          <w:tab w:val="left" w:pos="1170"/>
        </w:tabs>
      </w:pPr>
      <w:r>
        <w:t>Header (for the Running Head)</w:t>
      </w:r>
    </w:p>
    <w:p w:rsidR="00B44665" w:rsidRPr="00B63422" w:rsidRDefault="00B44665" w:rsidP="002B4303">
      <w:pPr>
        <w:pStyle w:val="Bullet"/>
        <w:tabs>
          <w:tab w:val="left" w:pos="1170"/>
        </w:tabs>
      </w:pPr>
      <w:r w:rsidRPr="006D2934">
        <w:t>Heading 1</w:t>
      </w:r>
    </w:p>
    <w:p w:rsidR="00B44665" w:rsidRPr="00B63422" w:rsidRDefault="00B44665" w:rsidP="002B4303">
      <w:pPr>
        <w:pStyle w:val="Bullet"/>
        <w:tabs>
          <w:tab w:val="left" w:pos="1170"/>
        </w:tabs>
      </w:pPr>
      <w:r w:rsidRPr="006D2934">
        <w:t>Heading 2</w:t>
      </w:r>
    </w:p>
    <w:p w:rsidR="00B44665" w:rsidRPr="00B63422" w:rsidRDefault="00B44665" w:rsidP="002B4303">
      <w:pPr>
        <w:pStyle w:val="Bullet"/>
        <w:tabs>
          <w:tab w:val="left" w:pos="1170"/>
        </w:tabs>
      </w:pPr>
      <w:r w:rsidRPr="006D2934">
        <w:t>Heading 3</w:t>
      </w:r>
    </w:p>
    <w:p w:rsidR="00B44665" w:rsidRPr="00B63422" w:rsidRDefault="00B44665" w:rsidP="002B4303">
      <w:pPr>
        <w:pStyle w:val="Bullet"/>
        <w:tabs>
          <w:tab w:val="left" w:pos="1170"/>
        </w:tabs>
      </w:pPr>
      <w:r w:rsidRPr="006D2934">
        <w:t>Heading 4</w:t>
      </w:r>
    </w:p>
    <w:p w:rsidR="00B44665" w:rsidRPr="00B63422" w:rsidRDefault="00B44665" w:rsidP="002B4303">
      <w:pPr>
        <w:pStyle w:val="Bullet"/>
        <w:tabs>
          <w:tab w:val="left" w:pos="1170"/>
        </w:tabs>
      </w:pPr>
      <w:r w:rsidRPr="006D2934">
        <w:t>Heading 5</w:t>
      </w:r>
    </w:p>
    <w:p w:rsidR="00102A9A" w:rsidRDefault="00102A9A" w:rsidP="002B4303">
      <w:pPr>
        <w:pStyle w:val="Bullet"/>
        <w:tabs>
          <w:tab w:val="left" w:pos="1170"/>
        </w:tabs>
      </w:pPr>
      <w:r>
        <w:t>Intense Emphasis</w:t>
      </w:r>
    </w:p>
    <w:p w:rsidR="00B44665" w:rsidRPr="00B63422" w:rsidRDefault="00B44665" w:rsidP="002B4303">
      <w:pPr>
        <w:pStyle w:val="Bullet"/>
        <w:tabs>
          <w:tab w:val="left" w:pos="1170"/>
        </w:tabs>
      </w:pPr>
      <w:r w:rsidRPr="006D2934">
        <w:t>Note/Tip/Caution</w:t>
      </w:r>
    </w:p>
    <w:p w:rsidR="00B44665" w:rsidRPr="00B63422" w:rsidRDefault="00B44665" w:rsidP="002B4303">
      <w:pPr>
        <w:pStyle w:val="Bullet"/>
        <w:tabs>
          <w:tab w:val="left" w:pos="1170"/>
        </w:tabs>
      </w:pPr>
      <w:r w:rsidRPr="006D2934">
        <w:t>Num</w:t>
      </w:r>
      <w:r w:rsidRPr="00B63422">
        <w:t>bered List</w:t>
      </w:r>
    </w:p>
    <w:p w:rsidR="00B44665" w:rsidRPr="00B63422" w:rsidRDefault="00B44665" w:rsidP="002B4303">
      <w:pPr>
        <w:pStyle w:val="Bullet"/>
        <w:tabs>
          <w:tab w:val="left" w:pos="1170"/>
        </w:tabs>
      </w:pPr>
      <w:r w:rsidRPr="006D2934">
        <w:t>Num</w:t>
      </w:r>
      <w:r w:rsidRPr="00B63422">
        <w:t>bered Sub List</w:t>
      </w:r>
    </w:p>
    <w:p w:rsidR="00B44665" w:rsidRPr="00B63422" w:rsidRDefault="00B44665" w:rsidP="002B4303">
      <w:pPr>
        <w:pStyle w:val="Bullet"/>
        <w:tabs>
          <w:tab w:val="left" w:pos="1170"/>
        </w:tabs>
      </w:pPr>
      <w:r w:rsidRPr="006D2934">
        <w:t>Page Number</w:t>
      </w:r>
    </w:p>
    <w:p w:rsidR="00B44665" w:rsidRPr="00B63422" w:rsidRDefault="00B44665" w:rsidP="002B4303">
      <w:pPr>
        <w:pStyle w:val="Bullet"/>
        <w:tabs>
          <w:tab w:val="left" w:pos="1170"/>
        </w:tabs>
      </w:pPr>
      <w:r w:rsidRPr="006D2934">
        <w:t>Quote</w:t>
      </w:r>
    </w:p>
    <w:p w:rsidR="00B44665" w:rsidRPr="00B63422" w:rsidRDefault="00B44665" w:rsidP="002B4303">
      <w:pPr>
        <w:pStyle w:val="Bullet"/>
        <w:tabs>
          <w:tab w:val="left" w:pos="1170"/>
        </w:tabs>
      </w:pPr>
      <w:r w:rsidRPr="006D2934">
        <w:t>Quote Source</w:t>
      </w:r>
    </w:p>
    <w:p w:rsidR="00B44665" w:rsidRDefault="00B44665" w:rsidP="002B4303">
      <w:pPr>
        <w:pStyle w:val="Bullet"/>
        <w:tabs>
          <w:tab w:val="left" w:pos="1170"/>
        </w:tabs>
      </w:pPr>
      <w:r w:rsidRPr="006D2934">
        <w:t>Results</w:t>
      </w:r>
    </w:p>
    <w:p w:rsidR="00482FAE" w:rsidRDefault="00482FAE" w:rsidP="002B4303">
      <w:pPr>
        <w:pStyle w:val="Bullet"/>
        <w:tabs>
          <w:tab w:val="left" w:pos="1170"/>
        </w:tabs>
      </w:pPr>
      <w:r>
        <w:t>SB Code</w:t>
      </w:r>
    </w:p>
    <w:p w:rsidR="00482FAE" w:rsidRDefault="00482FAE" w:rsidP="002B4303">
      <w:pPr>
        <w:pStyle w:val="Bullet"/>
        <w:tabs>
          <w:tab w:val="left" w:pos="1170"/>
        </w:tabs>
      </w:pPr>
      <w:r>
        <w:t>Side Bar Body</w:t>
      </w:r>
    </w:p>
    <w:p w:rsidR="00482FAE" w:rsidRDefault="00482FAE" w:rsidP="002B4303">
      <w:pPr>
        <w:pStyle w:val="Bullet"/>
        <w:tabs>
          <w:tab w:val="left" w:pos="1170"/>
        </w:tabs>
      </w:pPr>
      <w:r>
        <w:t>Side Bar Bullet</w:t>
      </w:r>
    </w:p>
    <w:p w:rsidR="00482FAE" w:rsidRDefault="00482FAE" w:rsidP="002B4303">
      <w:pPr>
        <w:pStyle w:val="Bullet"/>
        <w:tabs>
          <w:tab w:val="left" w:pos="1170"/>
        </w:tabs>
      </w:pPr>
      <w:r>
        <w:t>Side Bar Head</w:t>
      </w:r>
    </w:p>
    <w:p w:rsidR="00482FAE" w:rsidRDefault="00482FAE" w:rsidP="002B4303">
      <w:pPr>
        <w:pStyle w:val="Bullet"/>
        <w:tabs>
          <w:tab w:val="left" w:pos="1170"/>
        </w:tabs>
      </w:pPr>
      <w:r>
        <w:lastRenderedPageBreak/>
        <w:t>Side Bar Last</w:t>
      </w:r>
    </w:p>
    <w:p w:rsidR="00482FAE" w:rsidRDefault="00482FAE" w:rsidP="002B4303">
      <w:pPr>
        <w:pStyle w:val="Bullet"/>
        <w:tabs>
          <w:tab w:val="left" w:pos="1170"/>
        </w:tabs>
      </w:pPr>
      <w:r>
        <w:t>Side Bar Num</w:t>
      </w:r>
    </w:p>
    <w:p w:rsidR="00482FAE" w:rsidRDefault="00482FAE" w:rsidP="002B4303">
      <w:pPr>
        <w:pStyle w:val="Bullet"/>
        <w:tabs>
          <w:tab w:val="left" w:pos="1170"/>
        </w:tabs>
      </w:pPr>
      <w:r>
        <w:t>Side Bar Subhead</w:t>
      </w:r>
    </w:p>
    <w:p w:rsidR="00102A9A" w:rsidRPr="00B63422" w:rsidRDefault="00102A9A" w:rsidP="002B4303">
      <w:pPr>
        <w:pStyle w:val="Bullet"/>
        <w:tabs>
          <w:tab w:val="left" w:pos="1170"/>
        </w:tabs>
      </w:pPr>
      <w:r>
        <w:t>Strong</w:t>
      </w:r>
    </w:p>
    <w:p w:rsidR="00B44665" w:rsidRPr="00B63422" w:rsidRDefault="00B44665" w:rsidP="002B4303">
      <w:pPr>
        <w:pStyle w:val="Bullet"/>
        <w:tabs>
          <w:tab w:val="left" w:pos="1170"/>
        </w:tabs>
      </w:pPr>
      <w:r w:rsidRPr="006D2934">
        <w:t>Table Caption</w:t>
      </w:r>
    </w:p>
    <w:p w:rsidR="00B44665" w:rsidRPr="00B63422" w:rsidRDefault="00B44665" w:rsidP="002B4303">
      <w:pPr>
        <w:pStyle w:val="Bullet"/>
        <w:tabs>
          <w:tab w:val="left" w:pos="1170"/>
        </w:tabs>
      </w:pPr>
      <w:r w:rsidRPr="006D2934">
        <w:t xml:space="preserve">Table </w:t>
      </w:r>
      <w:r w:rsidRPr="00B63422">
        <w:t>Footnote</w:t>
      </w:r>
    </w:p>
    <w:p w:rsidR="00B44665" w:rsidRPr="00B63422" w:rsidRDefault="00B44665" w:rsidP="002B4303">
      <w:pPr>
        <w:pStyle w:val="Bullet"/>
        <w:tabs>
          <w:tab w:val="left" w:pos="1170"/>
        </w:tabs>
      </w:pPr>
      <w:r w:rsidRPr="006D2934">
        <w:t>Table Head</w:t>
      </w:r>
    </w:p>
    <w:p w:rsidR="00B44665" w:rsidRPr="00B63422" w:rsidRDefault="006E0374" w:rsidP="002B4303">
      <w:pPr>
        <w:pStyle w:val="Bullet"/>
        <w:tabs>
          <w:tab w:val="left" w:pos="1170"/>
        </w:tabs>
      </w:pPr>
      <w:r>
        <w:t>Table Text</w:t>
      </w:r>
    </w:p>
    <w:p w:rsidR="00B44665" w:rsidRPr="00B63422" w:rsidRDefault="00B44665" w:rsidP="002B4303">
      <w:pPr>
        <w:pStyle w:val="Bullet"/>
        <w:tabs>
          <w:tab w:val="left" w:pos="1170"/>
        </w:tabs>
      </w:pPr>
      <w:r w:rsidRPr="006D2934">
        <w:t>Unnumbered List</w:t>
      </w:r>
    </w:p>
    <w:p w:rsidR="00B44665" w:rsidRPr="00A81E58" w:rsidRDefault="00B44665" w:rsidP="002B4303">
      <w:pPr>
        <w:pStyle w:val="Heading2"/>
        <w:tabs>
          <w:tab w:val="left" w:pos="1170"/>
        </w:tabs>
      </w:pPr>
      <w:r w:rsidRPr="001B144E">
        <w:t>Examples of Styles</w:t>
      </w:r>
    </w:p>
    <w:p w:rsidR="00B44665" w:rsidRDefault="00B44665" w:rsidP="002B4303">
      <w:pPr>
        <w:pStyle w:val="BodyTextFirst"/>
        <w:tabs>
          <w:tab w:val="left" w:pos="1170"/>
        </w:tabs>
      </w:pPr>
      <w:r>
        <w:t xml:space="preserve">The following text will show you some examples of the styles that you will be using most as you write your chapter. </w:t>
      </w:r>
    </w:p>
    <w:p w:rsidR="00B44665" w:rsidRPr="00A81E58" w:rsidRDefault="00B44665" w:rsidP="002B4303">
      <w:pPr>
        <w:pStyle w:val="Heading1"/>
        <w:tabs>
          <w:tab w:val="left" w:pos="1170"/>
        </w:tabs>
      </w:pPr>
      <w:r>
        <w:t>Heading 1</w:t>
      </w:r>
    </w:p>
    <w:p w:rsidR="00B44665" w:rsidRDefault="00B44665" w:rsidP="002B4303">
      <w:pPr>
        <w:pStyle w:val="BodyTextFirst"/>
        <w:tabs>
          <w:tab w:val="left" w:pos="1170"/>
        </w:tabs>
      </w:pPr>
      <w:r>
        <w:t xml:space="preserve">Body Text First. </w:t>
      </w:r>
      <w:r w:rsidRPr="007F58C8">
        <w:rPr>
          <w:rStyle w:val="CodeInline"/>
        </w:rPr>
        <w:t>THIS IS CODE INLINE</w:t>
      </w:r>
      <w:r>
        <w:t xml:space="preserve"> This is dummy text that is being repeated. </w:t>
      </w:r>
      <w:r w:rsidRPr="007F58C8">
        <w:t xml:space="preserve">This is dummy </w:t>
      </w:r>
      <w:r>
        <w:t>text</w:t>
      </w:r>
      <w:r w:rsidRPr="007F58C8">
        <w:t xml:space="preserve"> that is being repeated.</w:t>
      </w:r>
      <w:r>
        <w:t xml:space="preserve"> </w:t>
      </w:r>
      <w:r w:rsidRPr="007F58C8">
        <w:t xml:space="preserve">This is dummy </w:t>
      </w:r>
      <w:r>
        <w:t>text</w:t>
      </w:r>
      <w:r w:rsidRPr="007F58C8">
        <w:t xml:space="preserve"> that is being repeated.</w:t>
      </w:r>
      <w:r>
        <w:t xml:space="preserve"> </w:t>
      </w:r>
      <w:r w:rsidRPr="007F58C8">
        <w:t xml:space="preserve">This is dummy </w:t>
      </w:r>
      <w:r>
        <w:t>text</w:t>
      </w:r>
      <w:r w:rsidRPr="007F58C8">
        <w:t xml:space="preserve"> that is being repeated.</w:t>
      </w:r>
      <w:r>
        <w:t xml:space="preserve"> </w:t>
      </w:r>
    </w:p>
    <w:p w:rsidR="00B44665" w:rsidRPr="00E2525B" w:rsidRDefault="00B44665" w:rsidP="002B4303">
      <w:pPr>
        <w:pStyle w:val="BodyTextCont"/>
        <w:tabs>
          <w:tab w:val="left" w:pos="1170"/>
        </w:tabs>
      </w:pPr>
      <w:r>
        <w:t>This is a bulleted list:</w:t>
      </w:r>
    </w:p>
    <w:p w:rsidR="00B44665" w:rsidRPr="00B63422" w:rsidRDefault="00B44665" w:rsidP="002B4303">
      <w:pPr>
        <w:pStyle w:val="Bullet"/>
        <w:tabs>
          <w:tab w:val="left" w:pos="1170"/>
        </w:tabs>
      </w:pPr>
      <w:r>
        <w:t xml:space="preserve">Bullet. </w:t>
      </w:r>
      <w:r w:rsidRPr="00B63422">
        <w:t>This is dummy text that is being repeated. This is dummy text that is being repeated. This is dummy text that is being repeated. This is dummy text that is being repeated.</w:t>
      </w:r>
    </w:p>
    <w:p w:rsidR="00B44665" w:rsidRPr="00B63422" w:rsidRDefault="00B44665" w:rsidP="0087482B">
      <w:pPr>
        <w:pStyle w:val="BulletSubList"/>
      </w:pPr>
      <w:r>
        <w:t xml:space="preserve">Bullet </w:t>
      </w:r>
      <w:r w:rsidRPr="00B63422">
        <w:t>Sub List. This is dummy text that is being repeated. This is dummy text that is being repeated. This is dummy text that is being repeated. This is dummy text that is being repeated.</w:t>
      </w:r>
    </w:p>
    <w:p w:rsidR="00B44665" w:rsidRPr="00B63422" w:rsidRDefault="00B44665" w:rsidP="0087482B">
      <w:pPr>
        <w:pStyle w:val="BulletSubList"/>
      </w:pPr>
      <w:r>
        <w:t>Bullet Sub L</w:t>
      </w:r>
      <w:r w:rsidRPr="00B63422">
        <w:t xml:space="preserve">ist. This is dummy text that is </w:t>
      </w:r>
      <w:r w:rsidRPr="0087482B">
        <w:rPr>
          <w:rStyle w:val="CodeInline"/>
        </w:rPr>
        <w:t>being</w:t>
      </w:r>
      <w:r w:rsidRPr="00B63422">
        <w:t xml:space="preserve"> repeated. This is dummy text that is being repeated. This is dummy text that is being repeated. This is dummy text that is being repeated.</w:t>
      </w:r>
    </w:p>
    <w:p w:rsidR="00B44665" w:rsidRPr="00B63422" w:rsidRDefault="00B44665" w:rsidP="002B4303">
      <w:pPr>
        <w:pStyle w:val="Bullet"/>
        <w:tabs>
          <w:tab w:val="left" w:pos="1170"/>
        </w:tabs>
      </w:pPr>
      <w:r>
        <w:t xml:space="preserve">Bullet. </w:t>
      </w:r>
      <w:r w:rsidRPr="00B63422">
        <w:t>This is dummy text that is being repeated. This is dummy text that is being repeated. This is dummy text that is being repeated. This is dummy text that is being repeated.</w:t>
      </w:r>
    </w:p>
    <w:p w:rsidR="00B44665" w:rsidRPr="00B63422" w:rsidRDefault="00B44665" w:rsidP="0087482B">
      <w:pPr>
        <w:pStyle w:val="Bullet"/>
      </w:pPr>
      <w:r>
        <w:t xml:space="preserve">Bullet. </w:t>
      </w:r>
      <w:r w:rsidRPr="00B63422">
        <w:t>This is dummy text that is being repeated. This is dummy text that is being repeated. This is dummy text that is being repeated. This is dummy text that is being repeated.</w:t>
      </w:r>
    </w:p>
    <w:p w:rsidR="00B44665" w:rsidRPr="00A96ACC" w:rsidRDefault="00B44665" w:rsidP="002B4303">
      <w:pPr>
        <w:pStyle w:val="CodeCaption"/>
        <w:tabs>
          <w:tab w:val="left" w:pos="1170"/>
        </w:tabs>
      </w:pPr>
      <w:r w:rsidRPr="001B144E">
        <w:t xml:space="preserve">Listing 1-1. </w:t>
      </w:r>
      <w:r>
        <w:t>This Is the Code Caption</w:t>
      </w:r>
    </w:p>
    <w:p w:rsidR="00B44665" w:rsidRPr="00EB773D" w:rsidRDefault="00B44665" w:rsidP="00EB773D">
      <w:pPr>
        <w:pStyle w:val="Code"/>
        <w:rPr>
          <w:rStyle w:val="CodeBold"/>
        </w:rPr>
      </w:pPr>
      <w:r w:rsidRPr="00EB773D">
        <w:rPr>
          <w:rStyle w:val="CodeBold"/>
        </w:rPr>
        <w:t>This is Code bold</w:t>
      </w:r>
    </w:p>
    <w:p w:rsidR="00B44665" w:rsidRPr="00EB773D" w:rsidRDefault="00B44665" w:rsidP="00EB773D">
      <w:pPr>
        <w:pStyle w:val="Code"/>
      </w:pPr>
      <w:r w:rsidRPr="00EB773D">
        <w:t xml:space="preserve">This is code style </w:t>
      </w:r>
    </w:p>
    <w:p w:rsidR="00B44665" w:rsidRPr="00EB773D" w:rsidRDefault="00B44665" w:rsidP="00EB773D">
      <w:pPr>
        <w:pStyle w:val="Code"/>
      </w:pPr>
      <w:r w:rsidRPr="00EB773D">
        <w:t>This is code style (This is code style)</w:t>
      </w:r>
    </w:p>
    <w:p w:rsidR="00B44665" w:rsidRPr="00EB773D" w:rsidRDefault="00B44665" w:rsidP="00EB773D">
      <w:pPr>
        <w:pStyle w:val="Code"/>
      </w:pPr>
      <w:r w:rsidRPr="00EB773D">
        <w:t xml:space="preserve">    {</w:t>
      </w:r>
    </w:p>
    <w:p w:rsidR="00B44665" w:rsidRPr="00EB773D" w:rsidRDefault="00B44665" w:rsidP="00EB773D">
      <w:pPr>
        <w:pStyle w:val="Code"/>
      </w:pPr>
      <w:r w:rsidRPr="00EB773D">
        <w:t xml:space="preserve">    if (This is code style ) {</w:t>
      </w:r>
    </w:p>
    <w:p w:rsidR="00B44665" w:rsidRPr="00EB773D" w:rsidRDefault="00B44665" w:rsidP="00EB773D">
      <w:pPr>
        <w:pStyle w:val="Code"/>
      </w:pPr>
      <w:r w:rsidRPr="00EB773D">
        <w:t xml:space="preserve">        if This is code style (</w:t>
      </w:r>
      <w:r w:rsidRPr="00EB773D">
        <w:rPr>
          <w:rStyle w:val="CodeBold"/>
        </w:rPr>
        <w:t>code bold</w:t>
      </w:r>
      <w:r w:rsidRPr="00EB773D">
        <w:t>)) {</w:t>
      </w:r>
    </w:p>
    <w:p w:rsidR="00B44665" w:rsidRPr="00EB773D" w:rsidRDefault="00B44665" w:rsidP="00EB773D">
      <w:pPr>
        <w:pStyle w:val="Code"/>
      </w:pPr>
      <w:r w:rsidRPr="00EB773D">
        <w:lastRenderedPageBreak/>
        <w:t xml:space="preserve">                code();</w:t>
      </w:r>
    </w:p>
    <w:p w:rsidR="00B44665" w:rsidRPr="00EB773D" w:rsidRDefault="00B44665" w:rsidP="00EB773D">
      <w:pPr>
        <w:pStyle w:val="Code"/>
      </w:pPr>
      <w:r w:rsidRPr="00EB773D">
        <w:t xml:space="preserve">            }</w:t>
      </w:r>
    </w:p>
    <w:p w:rsidR="00B44665" w:rsidRPr="00EB773D" w:rsidRDefault="00B44665" w:rsidP="00EB773D">
      <w:pPr>
        <w:pStyle w:val="Code"/>
      </w:pPr>
      <w:r w:rsidRPr="00EB773D">
        <w:t xml:space="preserve">        }</w:t>
      </w:r>
    </w:p>
    <w:p w:rsidR="00B44665" w:rsidRPr="00EB773D" w:rsidRDefault="00B44665" w:rsidP="00EB773D">
      <w:pPr>
        <w:pStyle w:val="Code"/>
      </w:pPr>
      <w:r w:rsidRPr="00EB773D">
        <w:t xml:space="preserve">    }</w:t>
      </w:r>
    </w:p>
    <w:p w:rsidR="00BD1EB4" w:rsidRPr="00EB773D" w:rsidRDefault="00B44665" w:rsidP="00EB773D">
      <w:pPr>
        <w:pStyle w:val="Code"/>
        <w:rPr>
          <w:rStyle w:val="CodeBold"/>
        </w:rPr>
      </w:pPr>
      <w:r w:rsidRPr="00EB773D">
        <w:rPr>
          <w:rStyle w:val="CodeBold"/>
        </w:rPr>
        <w:t>This is Code bold</w:t>
      </w:r>
    </w:p>
    <w:p w:rsidR="00B44665" w:rsidRPr="007A3F81" w:rsidRDefault="00B44665" w:rsidP="002B4303">
      <w:pPr>
        <w:pStyle w:val="BodyTextCont"/>
        <w:tabs>
          <w:tab w:val="left" w:pos="1170"/>
        </w:tabs>
      </w:pPr>
      <w:r>
        <w:t xml:space="preserve">Body Text.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Pr="00A81E58" w:rsidRDefault="00B44665" w:rsidP="002B4303">
      <w:pPr>
        <w:pStyle w:val="Heading2"/>
        <w:tabs>
          <w:tab w:val="left" w:pos="1170"/>
        </w:tabs>
      </w:pPr>
      <w:r w:rsidRPr="001B144E">
        <w:t>Heading 2</w:t>
      </w:r>
    </w:p>
    <w:p w:rsidR="00B44665" w:rsidRPr="007F58C8" w:rsidRDefault="00B44665" w:rsidP="002B4303">
      <w:pPr>
        <w:pStyle w:val="BodyTextFirst"/>
        <w:tabs>
          <w:tab w:val="left" w:pos="1170"/>
        </w:tabs>
      </w:pPr>
      <w:r>
        <w:t xml:space="preserve">Body Text First.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w:t>
      </w:r>
    </w:p>
    <w:p w:rsidR="00B44665" w:rsidRPr="006E14B9" w:rsidRDefault="00B44665" w:rsidP="002B4303">
      <w:pPr>
        <w:pStyle w:val="BodyTextCont"/>
        <w:tabs>
          <w:tab w:val="left" w:pos="1170"/>
        </w:tabs>
      </w:pPr>
      <w:r>
        <w:t>This is a Num List:</w:t>
      </w:r>
    </w:p>
    <w:p w:rsidR="00B44665" w:rsidRPr="00B63422" w:rsidRDefault="00B44665" w:rsidP="00793799">
      <w:pPr>
        <w:pStyle w:val="NumList"/>
        <w:numPr>
          <w:ilvl w:val="0"/>
          <w:numId w:val="46"/>
        </w:numPr>
        <w:tabs>
          <w:tab w:val="left" w:pos="1170"/>
        </w:tabs>
      </w:pPr>
      <w:r>
        <w:t xml:space="preserve">Num List. </w:t>
      </w:r>
      <w:r w:rsidRPr="00B63422">
        <w:t>This is dummy text that is being repeated. This is dummy text that is being repeated. This is dummy text that is being repeated. This is dummy text that is being repeated.</w:t>
      </w:r>
    </w:p>
    <w:p w:rsidR="00B44665" w:rsidRPr="00B63422" w:rsidRDefault="00B44665" w:rsidP="002B4303">
      <w:pPr>
        <w:pStyle w:val="NumSubList"/>
        <w:numPr>
          <w:ilvl w:val="0"/>
          <w:numId w:val="34"/>
        </w:numPr>
        <w:tabs>
          <w:tab w:val="left" w:pos="1170"/>
        </w:tabs>
      </w:pPr>
      <w:r>
        <w:t xml:space="preserve">Num Sub List. </w:t>
      </w:r>
      <w:r w:rsidRPr="00B63422">
        <w:t>This is dummy text that is being repeated. This is dummy text that is being repeated. This is dummy text that is being repeated. This is dummy text that is being repeated.</w:t>
      </w:r>
    </w:p>
    <w:p w:rsidR="00B44665" w:rsidRDefault="00B44665" w:rsidP="002B4303">
      <w:pPr>
        <w:pStyle w:val="BodyTextCont"/>
        <w:tabs>
          <w:tab w:val="left" w:pos="1170"/>
        </w:tabs>
      </w:pPr>
      <w:r>
        <w:t xml:space="preserve">Body Text.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r>
        <w:t xml:space="preserve">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Pr="001B144E" w:rsidRDefault="00B44665" w:rsidP="002B4303">
      <w:pPr>
        <w:pStyle w:val="NoteTipCaution"/>
        <w:tabs>
          <w:tab w:val="left" w:pos="1170"/>
        </w:tabs>
      </w:pPr>
      <w:r w:rsidRPr="00BD1EB4">
        <w:rPr>
          <w:rStyle w:val="DingbatSymbol"/>
        </w:rPr>
        <w:t>n</w:t>
      </w:r>
      <w:r w:rsidRPr="001B144E">
        <w:t xml:space="preserve"> </w:t>
      </w:r>
      <w:r w:rsidRPr="008400B9">
        <w:rPr>
          <w:rStyle w:val="Strong"/>
        </w:rPr>
        <w:t>Note</w:t>
      </w:r>
      <w:r w:rsidRPr="001B144E">
        <w:tab/>
        <w:t xml:space="preserve">This is Note/Tip/Caution.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Pr="00A81E58" w:rsidRDefault="00B44665" w:rsidP="002B4303">
      <w:pPr>
        <w:pStyle w:val="Heading3"/>
        <w:tabs>
          <w:tab w:val="left" w:pos="1170"/>
        </w:tabs>
      </w:pPr>
      <w:r>
        <w:t>Heading 3</w:t>
      </w:r>
    </w:p>
    <w:p w:rsidR="00B44665" w:rsidRPr="007F58C8" w:rsidRDefault="00B44665" w:rsidP="002B4303">
      <w:pPr>
        <w:pStyle w:val="BodyTextFirst"/>
        <w:tabs>
          <w:tab w:val="left" w:pos="1170"/>
        </w:tabs>
      </w:pPr>
      <w:r>
        <w:t xml:space="preserve">Body Text First.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w:t>
      </w:r>
    </w:p>
    <w:p w:rsidR="00B44665" w:rsidRPr="00A81E58" w:rsidRDefault="00B44665" w:rsidP="002B4303">
      <w:pPr>
        <w:pStyle w:val="Heading4"/>
        <w:tabs>
          <w:tab w:val="left" w:pos="1170"/>
        </w:tabs>
      </w:pPr>
      <w:r>
        <w:t>Heading 4</w:t>
      </w:r>
    </w:p>
    <w:p w:rsidR="00B44665" w:rsidRDefault="00B44665" w:rsidP="002B4303">
      <w:pPr>
        <w:pStyle w:val="BodyTextFirst"/>
        <w:tabs>
          <w:tab w:val="left" w:pos="1170"/>
        </w:tabs>
      </w:pPr>
      <w:r>
        <w:t xml:space="preserve">Body Text First.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Default="00B44665" w:rsidP="002B4303">
      <w:pPr>
        <w:pStyle w:val="BodyTextCont"/>
        <w:tabs>
          <w:tab w:val="left" w:pos="1170"/>
        </w:tabs>
      </w:pPr>
      <w:r>
        <w:t>This is an unnmbered list:</w:t>
      </w:r>
    </w:p>
    <w:p w:rsidR="00B44665" w:rsidRDefault="00B44665" w:rsidP="002B4303">
      <w:pPr>
        <w:pStyle w:val="UnnumberedList"/>
        <w:tabs>
          <w:tab w:val="left" w:pos="1170"/>
        </w:tabs>
      </w:pPr>
      <w:r w:rsidRPr="001B144E">
        <w:lastRenderedPageBreak/>
        <w:t>Unnumbered:</w:t>
      </w:r>
      <w:r>
        <w:t xml:space="preserve">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Default="00B44665" w:rsidP="002B4303">
      <w:pPr>
        <w:pStyle w:val="UnnumberedList"/>
        <w:tabs>
          <w:tab w:val="left" w:pos="1170"/>
        </w:tabs>
      </w:pPr>
      <w:r w:rsidRPr="001B144E">
        <w:t>Unnumbered:</w:t>
      </w:r>
      <w:r>
        <w:t xml:space="preserve">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Default="00B44665" w:rsidP="002B4303">
      <w:pPr>
        <w:pStyle w:val="BodyTextCont"/>
        <w:tabs>
          <w:tab w:val="left" w:pos="1170"/>
        </w:tabs>
      </w:pPr>
      <w:r w:rsidRPr="001B144E">
        <w:t xml:space="preserve">Body Text.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Default="00B44665" w:rsidP="00BD1EB4">
      <w:pPr>
        <w:pStyle w:val="Figure"/>
      </w:pPr>
      <w:r>
        <w:rPr>
          <w:noProof/>
        </w:rPr>
        <w:drawing>
          <wp:inline distT="0" distB="0" distL="0" distR="0" wp14:anchorId="24161FAA" wp14:editId="24161FAB">
            <wp:extent cx="3391535" cy="1712595"/>
            <wp:effectExtent l="19050" t="0" r="0" b="0"/>
            <wp:docPr id="40" name="Picture 1" descr="24228f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4228f0201"/>
                    <pic:cNvPicPr>
                      <a:picLocks noChangeAspect="1" noChangeArrowheads="1"/>
                    </pic:cNvPicPr>
                  </pic:nvPicPr>
                  <pic:blipFill>
                    <a:blip r:embed="rId45" cstate="print"/>
                    <a:srcRect/>
                    <a:stretch>
                      <a:fillRect/>
                    </a:stretch>
                  </pic:blipFill>
                  <pic:spPr bwMode="auto">
                    <a:xfrm>
                      <a:off x="0" y="0"/>
                      <a:ext cx="3391535" cy="1712595"/>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rsidRPr="001B144E">
        <w:t>Figure 1-1.</w:t>
      </w:r>
      <w:r w:rsidRPr="000844C5">
        <w:t xml:space="preserve"> This is a figure caption</w:t>
      </w:r>
      <w:r>
        <w:t>. The style is Figure Caption.</w:t>
      </w:r>
    </w:p>
    <w:p w:rsidR="00B44665" w:rsidRPr="001B144E" w:rsidRDefault="00B44665" w:rsidP="002B4303">
      <w:pPr>
        <w:pStyle w:val="TableCaption"/>
        <w:tabs>
          <w:tab w:val="left" w:pos="1170"/>
        </w:tabs>
      </w:pPr>
      <w:r w:rsidRPr="001B144E">
        <w:t xml:space="preserve">Table 1-1. </w:t>
      </w:r>
      <w:r>
        <w:t>This I</w:t>
      </w:r>
      <w:r w:rsidRPr="002F76DF">
        <w:t>s a Table Caption</w:t>
      </w:r>
      <w:r>
        <w:t>. The Style is Table Caption.</w:t>
      </w:r>
    </w:p>
    <w:tbl>
      <w:tblPr>
        <w:tblW w:w="6794" w:type="dxa"/>
        <w:tblLayout w:type="fixed"/>
        <w:tblLook w:val="04A0" w:firstRow="1" w:lastRow="0" w:firstColumn="1" w:lastColumn="0" w:noHBand="0" w:noVBand="1"/>
      </w:tblPr>
      <w:tblGrid>
        <w:gridCol w:w="1358"/>
        <w:gridCol w:w="1359"/>
        <w:gridCol w:w="1359"/>
        <w:gridCol w:w="1359"/>
        <w:gridCol w:w="1359"/>
      </w:tblGrid>
      <w:tr w:rsidR="00B44665" w:rsidRPr="0014682E" w:rsidTr="008400B9">
        <w:tc>
          <w:tcPr>
            <w:tcW w:w="1440" w:type="dxa"/>
            <w:tcBorders>
              <w:top w:val="single" w:sz="4" w:space="0" w:color="auto"/>
              <w:bottom w:val="single" w:sz="4" w:space="0" w:color="auto"/>
            </w:tcBorders>
          </w:tcPr>
          <w:p w:rsidR="00B44665" w:rsidRPr="00B63422" w:rsidRDefault="00B44665" w:rsidP="002B4303">
            <w:pPr>
              <w:pStyle w:val="TableHead"/>
              <w:tabs>
                <w:tab w:val="left" w:pos="1170"/>
              </w:tabs>
            </w:pPr>
            <w:r>
              <w:t>Table Head</w:t>
            </w:r>
          </w:p>
        </w:tc>
        <w:tc>
          <w:tcPr>
            <w:tcW w:w="1440" w:type="dxa"/>
            <w:tcBorders>
              <w:top w:val="single" w:sz="4" w:space="0" w:color="auto"/>
              <w:bottom w:val="single" w:sz="4" w:space="0" w:color="auto"/>
            </w:tcBorders>
          </w:tcPr>
          <w:p w:rsidR="00B44665" w:rsidRPr="00B63422" w:rsidRDefault="00B44665" w:rsidP="002B4303">
            <w:pPr>
              <w:pStyle w:val="TableHead"/>
              <w:tabs>
                <w:tab w:val="left" w:pos="1170"/>
              </w:tabs>
            </w:pPr>
            <w:r>
              <w:t>Table Head</w:t>
            </w:r>
          </w:p>
        </w:tc>
        <w:tc>
          <w:tcPr>
            <w:tcW w:w="1440" w:type="dxa"/>
            <w:tcBorders>
              <w:top w:val="single" w:sz="4" w:space="0" w:color="auto"/>
              <w:bottom w:val="single" w:sz="4" w:space="0" w:color="auto"/>
            </w:tcBorders>
          </w:tcPr>
          <w:p w:rsidR="00B44665" w:rsidRPr="00B63422" w:rsidRDefault="00B44665" w:rsidP="002B4303">
            <w:pPr>
              <w:pStyle w:val="TableHead"/>
              <w:tabs>
                <w:tab w:val="left" w:pos="1170"/>
              </w:tabs>
            </w:pPr>
            <w:r>
              <w:t>Table Head</w:t>
            </w:r>
          </w:p>
        </w:tc>
        <w:tc>
          <w:tcPr>
            <w:tcW w:w="1440" w:type="dxa"/>
            <w:tcBorders>
              <w:top w:val="single" w:sz="4" w:space="0" w:color="auto"/>
              <w:bottom w:val="single" w:sz="4" w:space="0" w:color="auto"/>
            </w:tcBorders>
          </w:tcPr>
          <w:p w:rsidR="00B44665" w:rsidRPr="00B63422" w:rsidRDefault="00B44665" w:rsidP="002B4303">
            <w:pPr>
              <w:pStyle w:val="TableHead"/>
              <w:tabs>
                <w:tab w:val="left" w:pos="1170"/>
              </w:tabs>
            </w:pPr>
            <w:r>
              <w:t>Table Head</w:t>
            </w:r>
          </w:p>
        </w:tc>
        <w:tc>
          <w:tcPr>
            <w:tcW w:w="1440" w:type="dxa"/>
            <w:tcBorders>
              <w:top w:val="single" w:sz="4" w:space="0" w:color="auto"/>
              <w:bottom w:val="single" w:sz="4" w:space="0" w:color="auto"/>
            </w:tcBorders>
          </w:tcPr>
          <w:p w:rsidR="00B44665" w:rsidRPr="00B63422" w:rsidRDefault="00B44665" w:rsidP="002B4303">
            <w:pPr>
              <w:pStyle w:val="TableHead"/>
              <w:tabs>
                <w:tab w:val="left" w:pos="1170"/>
              </w:tabs>
            </w:pPr>
            <w:r>
              <w:t>Table Head</w:t>
            </w:r>
          </w:p>
        </w:tc>
      </w:tr>
      <w:tr w:rsidR="00B44665" w:rsidRPr="0014682E" w:rsidTr="008400B9">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rsidRPr="005F2E9B">
              <w:t>--</w:t>
            </w:r>
          </w:p>
        </w:tc>
        <w:tc>
          <w:tcPr>
            <w:tcW w:w="1440" w:type="dxa"/>
          </w:tcPr>
          <w:p w:rsidR="00B44665" w:rsidRPr="00B63422" w:rsidRDefault="00B44665" w:rsidP="002B4303">
            <w:pPr>
              <w:pStyle w:val="TableText"/>
              <w:tabs>
                <w:tab w:val="left" w:pos="1170"/>
              </w:tabs>
            </w:pPr>
            <w:r w:rsidRPr="005F2E9B">
              <w:t>--</w:t>
            </w:r>
          </w:p>
        </w:tc>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t>Table Text</w:t>
            </w:r>
          </w:p>
        </w:tc>
      </w:tr>
      <w:tr w:rsidR="00B44665" w:rsidRPr="0014682E" w:rsidTr="008400B9">
        <w:tc>
          <w:tcPr>
            <w:tcW w:w="1440" w:type="dxa"/>
          </w:tcPr>
          <w:p w:rsidR="00B44665" w:rsidRPr="00B63422" w:rsidRDefault="00B44665" w:rsidP="002B4303">
            <w:pPr>
              <w:pStyle w:val="TableText"/>
              <w:tabs>
                <w:tab w:val="left" w:pos="1170"/>
              </w:tabs>
            </w:pPr>
            <w:r w:rsidRPr="005F2E9B">
              <w:t>--</w:t>
            </w:r>
          </w:p>
        </w:tc>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rsidRPr="005F2E9B">
              <w:t>--</w:t>
            </w:r>
          </w:p>
        </w:tc>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t>Table Text</w:t>
            </w:r>
          </w:p>
        </w:tc>
      </w:tr>
      <w:tr w:rsidR="00B44665" w:rsidRPr="0014682E" w:rsidTr="008400B9">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t>Table Text</w:t>
            </w:r>
          </w:p>
        </w:tc>
        <w:tc>
          <w:tcPr>
            <w:tcW w:w="1440" w:type="dxa"/>
          </w:tcPr>
          <w:p w:rsidR="00B44665" w:rsidRPr="00B63422" w:rsidRDefault="00B44665" w:rsidP="002B4303">
            <w:pPr>
              <w:pStyle w:val="TableText"/>
              <w:tabs>
                <w:tab w:val="left" w:pos="1170"/>
              </w:tabs>
            </w:pPr>
            <w:r w:rsidRPr="005F2E9B">
              <w:t>--</w:t>
            </w:r>
          </w:p>
        </w:tc>
      </w:tr>
      <w:tr w:rsidR="00B44665" w:rsidRPr="0014682E" w:rsidTr="008400B9">
        <w:tc>
          <w:tcPr>
            <w:tcW w:w="1440" w:type="dxa"/>
            <w:tcBorders>
              <w:bottom w:val="single" w:sz="4" w:space="0" w:color="auto"/>
            </w:tcBorders>
          </w:tcPr>
          <w:p w:rsidR="00B44665" w:rsidRPr="00B63422" w:rsidRDefault="00B44665" w:rsidP="004710D4">
            <w:pPr>
              <w:pStyle w:val="TableText"/>
            </w:pPr>
            <w:r>
              <w:t>Table Text</w:t>
            </w:r>
          </w:p>
        </w:tc>
        <w:tc>
          <w:tcPr>
            <w:tcW w:w="1440" w:type="dxa"/>
            <w:tcBorders>
              <w:bottom w:val="single" w:sz="4" w:space="0" w:color="auto"/>
            </w:tcBorders>
          </w:tcPr>
          <w:p w:rsidR="00B44665" w:rsidRPr="00B63422" w:rsidRDefault="00B44665" w:rsidP="004710D4">
            <w:pPr>
              <w:pStyle w:val="TableText"/>
            </w:pPr>
            <w:r>
              <w:t>Table Text</w:t>
            </w:r>
          </w:p>
        </w:tc>
        <w:tc>
          <w:tcPr>
            <w:tcW w:w="1440" w:type="dxa"/>
            <w:tcBorders>
              <w:bottom w:val="single" w:sz="4" w:space="0" w:color="auto"/>
            </w:tcBorders>
          </w:tcPr>
          <w:p w:rsidR="00B44665" w:rsidRPr="00B63422" w:rsidRDefault="00B44665" w:rsidP="004710D4">
            <w:pPr>
              <w:pStyle w:val="TableText"/>
            </w:pPr>
            <w:r>
              <w:t>Table Text</w:t>
            </w:r>
          </w:p>
        </w:tc>
        <w:tc>
          <w:tcPr>
            <w:tcW w:w="1440" w:type="dxa"/>
            <w:tcBorders>
              <w:bottom w:val="single" w:sz="4" w:space="0" w:color="auto"/>
            </w:tcBorders>
          </w:tcPr>
          <w:p w:rsidR="00B44665" w:rsidRPr="00B63422" w:rsidRDefault="00B44665" w:rsidP="004710D4">
            <w:pPr>
              <w:pStyle w:val="TableText"/>
            </w:pPr>
            <w:r w:rsidRPr="005F2E9B">
              <w:t>--</w:t>
            </w:r>
          </w:p>
        </w:tc>
        <w:tc>
          <w:tcPr>
            <w:tcW w:w="1440" w:type="dxa"/>
            <w:tcBorders>
              <w:bottom w:val="single" w:sz="4" w:space="0" w:color="auto"/>
            </w:tcBorders>
          </w:tcPr>
          <w:p w:rsidR="00B44665" w:rsidRPr="00B63422" w:rsidRDefault="00B44665" w:rsidP="004710D4">
            <w:pPr>
              <w:pStyle w:val="TableText"/>
            </w:pPr>
            <w:r>
              <w:t>Table Text</w:t>
            </w:r>
          </w:p>
        </w:tc>
      </w:tr>
    </w:tbl>
    <w:p w:rsidR="00B44665" w:rsidRPr="00A96ACC" w:rsidRDefault="00B44665" w:rsidP="002B4303">
      <w:pPr>
        <w:pStyle w:val="BodyTextCont"/>
        <w:tabs>
          <w:tab w:val="left" w:pos="1170"/>
        </w:tabs>
      </w:pPr>
    </w:p>
    <w:p w:rsidR="00B44665" w:rsidRPr="001B144E" w:rsidRDefault="00B44665" w:rsidP="004710D4">
      <w:pPr>
        <w:pStyle w:val="BodyTextCont"/>
      </w:pPr>
      <w:r>
        <w:t xml:space="preserve">Body Text. </w:t>
      </w:r>
      <w:r w:rsidRPr="007F58C8">
        <w:t xml:space="preserve">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 This is dummy </w:t>
      </w:r>
      <w:r>
        <w:t>text</w:t>
      </w:r>
      <w:r w:rsidRPr="007F58C8">
        <w:t xml:space="preserve"> that is being repeated.</w:t>
      </w:r>
    </w:p>
    <w:p w:rsidR="00B44665" w:rsidRPr="001B144E" w:rsidRDefault="00B44665" w:rsidP="002B4303">
      <w:pPr>
        <w:pStyle w:val="Quote"/>
        <w:tabs>
          <w:tab w:val="left" w:pos="1170"/>
        </w:tabs>
      </w:pPr>
      <w:r w:rsidRPr="001B144E">
        <w:t xml:space="preserve">This is a quote. </w:t>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w:t>
      </w:r>
    </w:p>
    <w:p w:rsidR="00B44665" w:rsidRDefault="00B44665" w:rsidP="002B4303">
      <w:pPr>
        <w:pStyle w:val="QuoteSource"/>
        <w:tabs>
          <w:tab w:val="left" w:pos="1170"/>
        </w:tabs>
      </w:pPr>
      <w:r>
        <w:t>—Quote Source</w:t>
      </w:r>
    </w:p>
    <w:p w:rsidR="00B44665" w:rsidRPr="00B13DD4" w:rsidRDefault="00B44665" w:rsidP="002B4303">
      <w:pPr>
        <w:pStyle w:val="Results"/>
        <w:tabs>
          <w:tab w:val="left" w:pos="1170"/>
        </w:tabs>
      </w:pPr>
      <w:r w:rsidRPr="00793799">
        <w:rPr>
          <w:rStyle w:val="Strong"/>
        </w:rPr>
        <w:lastRenderedPageBreak/>
        <w:t>Results</w:t>
      </w:r>
      <w:r w:rsidR="00793799">
        <w:tab/>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w:t>
      </w:r>
    </w:p>
    <w:p w:rsidR="00B44665" w:rsidRPr="001B144E" w:rsidRDefault="00B44665" w:rsidP="002B4303">
      <w:pPr>
        <w:pStyle w:val="BodyTextCont"/>
        <w:tabs>
          <w:tab w:val="left" w:pos="1170"/>
        </w:tabs>
      </w:pPr>
      <w:r>
        <w:t xml:space="preserve">Body Text. </w:t>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w:t>
      </w:r>
    </w:p>
    <w:p w:rsidR="00B44665" w:rsidRPr="001B144E" w:rsidRDefault="00B44665" w:rsidP="002B4303">
      <w:pPr>
        <w:pStyle w:val="ExerciseHead"/>
        <w:tabs>
          <w:tab w:val="left" w:pos="1170"/>
        </w:tabs>
      </w:pPr>
      <w:r w:rsidRPr="001B144E">
        <w:t>Exercise</w:t>
      </w:r>
      <w:r>
        <w:t xml:space="preserve"> </w:t>
      </w:r>
      <w:r w:rsidRPr="001B144E">
        <w:t>/</w:t>
      </w:r>
      <w:r>
        <w:t xml:space="preserve"> </w:t>
      </w:r>
      <w:r w:rsidRPr="001B144E">
        <w:t>S</w:t>
      </w:r>
      <w:r>
        <w:t xml:space="preserve">ide </w:t>
      </w:r>
      <w:r w:rsidRPr="001B144E">
        <w:t>B</w:t>
      </w:r>
      <w:r>
        <w:t>ar</w:t>
      </w:r>
      <w:r w:rsidRPr="001B144E">
        <w:t xml:space="preserve"> Head </w:t>
      </w:r>
    </w:p>
    <w:p w:rsidR="00B44665" w:rsidRDefault="00B44665" w:rsidP="002B4303">
      <w:pPr>
        <w:pStyle w:val="ExerciseBody"/>
        <w:tabs>
          <w:tab w:val="left" w:pos="1170"/>
        </w:tabs>
      </w:pPr>
      <w:r w:rsidRPr="001B144E">
        <w:t xml:space="preserve">Exercise Body. </w:t>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w:t>
      </w:r>
    </w:p>
    <w:p w:rsidR="00B44665" w:rsidRPr="00B63422" w:rsidRDefault="00B44665" w:rsidP="002B4303">
      <w:pPr>
        <w:pStyle w:val="ExerciseBullet"/>
        <w:framePr w:wrap="notBeside"/>
        <w:tabs>
          <w:tab w:val="left" w:pos="1170"/>
        </w:tabs>
      </w:pPr>
      <w:r>
        <w:t>Exercise</w:t>
      </w:r>
      <w:r w:rsidRPr="00B63422">
        <w:t>/SB Bullet: This is dummy text that is being repeated. This is dummy text that is being repeated. This is dummy text that is being repeated. This is dummy text that is being repeated.</w:t>
      </w:r>
    </w:p>
    <w:p w:rsidR="00B44665" w:rsidRPr="0057214E" w:rsidRDefault="00B44665" w:rsidP="002B4303">
      <w:pPr>
        <w:pStyle w:val="ExerciseBody"/>
        <w:tabs>
          <w:tab w:val="left" w:pos="1170"/>
        </w:tabs>
      </w:pPr>
      <w:r w:rsidRPr="009B4DD9">
        <w:t xml:space="preserve">Exercise Body. </w:t>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w:t>
      </w:r>
    </w:p>
    <w:p w:rsidR="00B44665" w:rsidRPr="00B63422" w:rsidRDefault="00B44665" w:rsidP="002B4303">
      <w:pPr>
        <w:pStyle w:val="ExerciseNum"/>
        <w:tabs>
          <w:tab w:val="left" w:pos="1170"/>
        </w:tabs>
      </w:pPr>
      <w:r>
        <w:t>Exercise</w:t>
      </w:r>
      <w:r w:rsidRPr="00B63422">
        <w:t>/SB Num List: This is dummy text that is being repeated. This is dummy text that is being repeated. This is dummy text that is being repeated. This is dummy text that is being repeated.</w:t>
      </w:r>
    </w:p>
    <w:p w:rsidR="00B44665" w:rsidRPr="00B63422" w:rsidRDefault="00B44665" w:rsidP="002B4303">
      <w:pPr>
        <w:pStyle w:val="ExerciseNum"/>
        <w:tabs>
          <w:tab w:val="left" w:pos="1170"/>
        </w:tabs>
      </w:pPr>
      <w:r>
        <w:t>Exercise</w:t>
      </w:r>
      <w:r w:rsidRPr="00B63422">
        <w:t>/SB Num List: This is dummy text that is being repeated. This is dummy text that is being repeated. This is dummy text that is being repeated. This is dummy text that is being repeated.</w:t>
      </w:r>
    </w:p>
    <w:p w:rsidR="00B44665" w:rsidRDefault="00B44665" w:rsidP="002B4303">
      <w:pPr>
        <w:pStyle w:val="ExerciseCode"/>
        <w:tabs>
          <w:tab w:val="left" w:pos="1170"/>
        </w:tabs>
      </w:pPr>
      <w:r>
        <w:t>Exercise Code</w:t>
      </w:r>
    </w:p>
    <w:p w:rsidR="00B44665" w:rsidRDefault="00B44665" w:rsidP="002B4303">
      <w:pPr>
        <w:pStyle w:val="ExerciseCode"/>
        <w:tabs>
          <w:tab w:val="left" w:pos="1170"/>
        </w:tabs>
      </w:pPr>
      <w:r>
        <w:t xml:space="preserve">   </w:t>
      </w:r>
      <w:r w:rsidRPr="009B4DD9">
        <w:t>Nemo enim ipsam voluptatem quia voluptas</w:t>
      </w:r>
    </w:p>
    <w:p w:rsidR="00B44665" w:rsidRPr="004A5B1F" w:rsidRDefault="00B44665" w:rsidP="002B4303">
      <w:pPr>
        <w:pStyle w:val="ExerciseCode"/>
        <w:tabs>
          <w:tab w:val="left" w:pos="1170"/>
        </w:tabs>
      </w:pPr>
      <w:r>
        <w:t xml:space="preserve">      </w:t>
      </w:r>
      <w:r w:rsidRPr="004A5B1F">
        <w:t>Nemo enim Code bold quia voluptas</w:t>
      </w:r>
    </w:p>
    <w:p w:rsidR="00B44665" w:rsidRPr="004A5B1F" w:rsidRDefault="00B44665" w:rsidP="002B4303">
      <w:pPr>
        <w:pStyle w:val="ExerciseCode"/>
        <w:tabs>
          <w:tab w:val="left" w:pos="1170"/>
        </w:tabs>
      </w:pPr>
      <w:r w:rsidRPr="004A5B1F">
        <w:t xml:space="preserve">        sit aspernatur aut odit aut Nemo enim ipsam voluptatem quia voluptas</w:t>
      </w:r>
    </w:p>
    <w:p w:rsidR="00B44665" w:rsidRDefault="00B44665" w:rsidP="002B4303">
      <w:pPr>
        <w:pStyle w:val="ExerciseCode"/>
        <w:tabs>
          <w:tab w:val="left" w:pos="1170"/>
        </w:tabs>
      </w:pPr>
      <w:r w:rsidRPr="004A5B1F">
        <w:t xml:space="preserve">      fugit, sed quia consequuntur magn</w:t>
      </w:r>
    </w:p>
    <w:p w:rsidR="00B44665" w:rsidRPr="004A5B1F" w:rsidRDefault="00B44665" w:rsidP="002B4303">
      <w:pPr>
        <w:pStyle w:val="ExerciseCode"/>
        <w:tabs>
          <w:tab w:val="left" w:pos="1170"/>
        </w:tabs>
      </w:pPr>
      <w:r w:rsidRPr="004A5B1F">
        <w:t xml:space="preserve">    Nemo enim ipsam voluptatem quia voluptas</w:t>
      </w:r>
    </w:p>
    <w:p w:rsidR="00B44665" w:rsidRPr="001B144E" w:rsidRDefault="00B44665" w:rsidP="002B4303">
      <w:pPr>
        <w:pStyle w:val="ExerciseCode"/>
        <w:tabs>
          <w:tab w:val="left" w:pos="1170"/>
        </w:tabs>
      </w:pPr>
      <w:r w:rsidRPr="001B144E">
        <w:t>Exercise Code</w:t>
      </w:r>
    </w:p>
    <w:p w:rsidR="00B44665" w:rsidRDefault="00B44665" w:rsidP="002B4303">
      <w:pPr>
        <w:pStyle w:val="ExerciseBody"/>
        <w:tabs>
          <w:tab w:val="left" w:pos="1170"/>
        </w:tabs>
      </w:pPr>
      <w:r w:rsidRPr="001B144E">
        <w:t xml:space="preserve">Exercise Body. </w:t>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w:t>
      </w:r>
    </w:p>
    <w:p w:rsidR="00B44665" w:rsidRPr="00B46DB1" w:rsidRDefault="00B44665" w:rsidP="002B4303">
      <w:pPr>
        <w:pStyle w:val="ExerciseLast"/>
        <w:tabs>
          <w:tab w:val="left" w:pos="1170"/>
        </w:tabs>
      </w:pPr>
      <w:r w:rsidRPr="001B144E">
        <w:lastRenderedPageBreak/>
        <w:t xml:space="preserve">Exercise Body Last. </w:t>
      </w:r>
      <w:r w:rsidRPr="00245F56">
        <w:t xml:space="preserve">This is dummy </w:t>
      </w:r>
      <w:r>
        <w:t>text</w:t>
      </w:r>
      <w:r w:rsidRPr="00245F56">
        <w:t xml:space="preserve"> that is being repeated. This is dummy </w:t>
      </w:r>
      <w:r>
        <w:t>text</w:t>
      </w:r>
      <w:r w:rsidRPr="00245F56">
        <w:t xml:space="preserve"> that is being repeated. </w:t>
      </w:r>
      <w:r w:rsidRPr="00B46DB1">
        <w:t>This is dummy text that is being repeated. This is dummy text that is being repeated.</w:t>
      </w:r>
    </w:p>
    <w:p w:rsidR="00B44665" w:rsidRPr="000C7E4C" w:rsidRDefault="00B44665" w:rsidP="002B4303">
      <w:pPr>
        <w:pStyle w:val="BodyTextCont"/>
        <w:tabs>
          <w:tab w:val="left" w:pos="1170"/>
        </w:tabs>
      </w:pPr>
      <w:r w:rsidRPr="001B144E">
        <w:t xml:space="preserve">Body Text. </w:t>
      </w:r>
      <w:r w:rsidRPr="00245F56">
        <w:t xml:space="preserve">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 This is dummy </w:t>
      </w:r>
      <w:r>
        <w:t>text</w:t>
      </w:r>
      <w:r w:rsidRPr="00245F56">
        <w:t xml:space="preserve"> that is being repeated.</w:t>
      </w:r>
    </w:p>
    <w:p w:rsidR="00B44665" w:rsidRPr="00A81E58" w:rsidRDefault="00B44665" w:rsidP="002B4303">
      <w:pPr>
        <w:pStyle w:val="Heading2"/>
        <w:tabs>
          <w:tab w:val="left" w:pos="1170"/>
        </w:tabs>
      </w:pPr>
      <w:r>
        <w:t>Symbols and Fonts</w:t>
      </w:r>
    </w:p>
    <w:p w:rsidR="00B44665" w:rsidRDefault="00B44665" w:rsidP="002B4303">
      <w:pPr>
        <w:pStyle w:val="BodyTextFirst"/>
        <w:tabs>
          <w:tab w:val="left" w:pos="1170"/>
        </w:tabs>
      </w:pPr>
      <w:r>
        <w:t>As you are writing your chapter, you may need to guide readers through steps or stages. To do that in the text, you use</w:t>
      </w:r>
      <w:r w:rsidR="00102A9A">
        <w:t xml:space="preserve"> </w:t>
      </w:r>
      <w:r w:rsidR="00102A9A" w:rsidRPr="00B63422">
        <w:t>ä</w:t>
      </w:r>
      <w:r>
        <w:t xml:space="preserve"> </w:t>
      </w:r>
      <w:r w:rsidR="00102A9A">
        <w:t xml:space="preserve">for </w:t>
      </w:r>
      <w:r>
        <w:t xml:space="preserve">this right-facing arrow: </w:t>
      </w:r>
      <w:r w:rsidRPr="006A2A95">
        <w:rPr>
          <w:rStyle w:val="BlackDingbat"/>
        </w:rPr>
        <w:t>ä</w:t>
      </w:r>
      <w:r>
        <w:t xml:space="preserve">. It’s a </w:t>
      </w:r>
      <w:r w:rsidRPr="00BA367C">
        <w:rPr>
          <w:rStyle w:val="CodeInline"/>
        </w:rPr>
        <w:t>ZapfDingbats</w:t>
      </w:r>
      <w:r>
        <w:t xml:space="preserve"> font and you must it installed on your computer in order to properly view it. The Coordinating Editor can provide a font package to you for installation.</w:t>
      </w:r>
    </w:p>
    <w:p w:rsidR="00B44665" w:rsidRDefault="00B44665" w:rsidP="002B4303">
      <w:pPr>
        <w:pStyle w:val="BodyTextCont"/>
        <w:tabs>
          <w:tab w:val="left" w:pos="1170"/>
        </w:tabs>
      </w:pPr>
      <w:r>
        <w:t>Here are examples of using the right-facing arrow:</w:t>
      </w:r>
    </w:p>
    <w:p w:rsidR="00B44665" w:rsidRDefault="00B44665" w:rsidP="002B4303">
      <w:pPr>
        <w:pStyle w:val="UnnumberedList"/>
        <w:tabs>
          <w:tab w:val="left" w:pos="1170"/>
        </w:tabs>
      </w:pPr>
      <w:r w:rsidRPr="0063479A">
        <w:t xml:space="preserve">To begin, launch Expression Blend and choose Help </w:t>
      </w:r>
      <w:r w:rsidRPr="006A2A95">
        <w:rPr>
          <w:rStyle w:val="BlackDingbat"/>
        </w:rPr>
        <w:t>ä</w:t>
      </w:r>
      <w:r w:rsidRPr="0063479A">
        <w:t xml:space="preserve"> Welcome Screen.</w:t>
      </w:r>
    </w:p>
    <w:p w:rsidR="00B44665" w:rsidRDefault="00B44665" w:rsidP="002B4303">
      <w:pPr>
        <w:pStyle w:val="UnnumberedList"/>
        <w:tabs>
          <w:tab w:val="left" w:pos="1170"/>
        </w:tabs>
      </w:pPr>
      <w:r>
        <w:t>To generate this document, choose</w:t>
      </w:r>
      <w:r w:rsidRPr="0063479A">
        <w:t xml:space="preserve"> File </w:t>
      </w:r>
      <w:r w:rsidRPr="006A2A95">
        <w:rPr>
          <w:rStyle w:val="BlackDingbat"/>
        </w:rPr>
        <w:t>ä</w:t>
      </w:r>
      <w:r w:rsidRPr="0063479A">
        <w:t xml:space="preserve"> Export to Microsoft Word</w:t>
      </w:r>
    </w:p>
    <w:p w:rsidR="00B44665" w:rsidRPr="001B144E" w:rsidRDefault="00B44665" w:rsidP="006A2A95">
      <w:pPr>
        <w:pStyle w:val="BodyTextCont"/>
      </w:pPr>
      <w:r>
        <w:t xml:space="preserve">You may also find that when you are writing </w:t>
      </w:r>
      <w:r w:rsidRPr="006A2A95">
        <w:t>code</w:t>
      </w:r>
      <w:r>
        <w:t xml:space="preserve"> blocks, the code lines are too long to fit on one line of the page within this template. To show that a code line must continue, you use </w:t>
      </w:r>
      <w:r w:rsidR="00102A9A" w:rsidRPr="00B63422">
        <w:t>å</w:t>
      </w:r>
      <w:r w:rsidR="00102A9A">
        <w:t xml:space="preserve"> for </w:t>
      </w:r>
      <w:r>
        <w:t xml:space="preserve">the code continuation character: </w:t>
      </w:r>
    </w:p>
    <w:p w:rsidR="00B44665" w:rsidRPr="007D3EEC" w:rsidRDefault="00B44665" w:rsidP="002B4303">
      <w:pPr>
        <w:pStyle w:val="BodyTextCont"/>
        <w:tabs>
          <w:tab w:val="left" w:pos="1170"/>
        </w:tabs>
      </w:pPr>
      <w:r w:rsidRPr="007D3EEC">
        <w:t>Here's an example of its use:</w:t>
      </w:r>
    </w:p>
    <w:p w:rsidR="00B44665" w:rsidRPr="007012AB" w:rsidRDefault="00B44665" w:rsidP="00A0412C">
      <w:pPr>
        <w:pStyle w:val="Code"/>
      </w:pPr>
      <w:r w:rsidRPr="007012AB">
        <w:t>Public Sub New(ByVal n As String,ByVal a As Integer,</w:t>
      </w:r>
      <w:r>
        <w:t xml:space="preserve"> </w:t>
      </w:r>
      <w:r w:rsidRPr="007012AB">
        <w:t>ByVal i As Integer,ByVal</w:t>
      </w:r>
      <w:r w:rsidRPr="006A2A95">
        <w:rPr>
          <w:rStyle w:val="BlackDingbat"/>
        </w:rPr>
        <w:t>å</w:t>
      </w:r>
    </w:p>
    <w:p w:rsidR="00B44665" w:rsidRPr="007012AB" w:rsidRDefault="00B44665" w:rsidP="00A0412C">
      <w:pPr>
        <w:pStyle w:val="Code"/>
      </w:pPr>
      <w:r w:rsidRPr="007012AB">
        <w:t xml:space="preserve"> p As Single,ByVal s As String)</w:t>
      </w:r>
    </w:p>
    <w:p w:rsidR="00B44665" w:rsidRPr="00A81E58" w:rsidRDefault="00B44665" w:rsidP="002B4303">
      <w:pPr>
        <w:pStyle w:val="Heading2"/>
        <w:tabs>
          <w:tab w:val="left" w:pos="1170"/>
        </w:tabs>
      </w:pPr>
      <w:bookmarkStart w:id="3" w:name="_Referencing_Figures,_Listings,"/>
      <w:bookmarkEnd w:id="3"/>
      <w:r>
        <w:t>Referencing Figures, Listings, and Tables</w:t>
      </w:r>
    </w:p>
    <w:p w:rsidR="00B44665" w:rsidRDefault="00B44665" w:rsidP="002B4303">
      <w:pPr>
        <w:pStyle w:val="BodyTextFirst"/>
        <w:tabs>
          <w:tab w:val="left" w:pos="1170"/>
        </w:tabs>
      </w:pPr>
      <w:r>
        <w:t>When you are inserting Figures, Listings, and Tables, you should not only follow the correct caption style, but also reference each of those Figures, Listings, and Tables within the preceding text. For example, for the first figure in Chapter 1, you would write something like: (see Figure 1-1), or as shown in Figure 1-1. For the second Listing in Chapter 2 you would write: (see Listing 2-2), or as shown in Listing 2-2. And for Table 3 in chapter 3, you would write: (see Table 3-3), or as in Table 3-3.</w:t>
      </w:r>
    </w:p>
    <w:p w:rsidR="00B44665" w:rsidRDefault="00B44665" w:rsidP="002B4303">
      <w:pPr>
        <w:pStyle w:val="BodyTextCont"/>
        <w:tabs>
          <w:tab w:val="left" w:pos="1170"/>
        </w:tabs>
      </w:pPr>
      <w:r>
        <w:t xml:space="preserve">Also, it is important to note that these words (Figure, Listing, Table) are capitalized. </w:t>
      </w:r>
    </w:p>
    <w:p w:rsidR="00B44665" w:rsidRPr="00A81E58" w:rsidRDefault="00B44665" w:rsidP="002B4303">
      <w:pPr>
        <w:pStyle w:val="Heading2"/>
        <w:tabs>
          <w:tab w:val="left" w:pos="1170"/>
        </w:tabs>
      </w:pPr>
      <w:r>
        <w:t>Summary</w:t>
      </w:r>
    </w:p>
    <w:p w:rsidR="00B44665" w:rsidRDefault="00B44665" w:rsidP="002B4303">
      <w:pPr>
        <w:pStyle w:val="BodyTextFirst"/>
        <w:tabs>
          <w:tab w:val="left" w:pos="1170"/>
        </w:tabs>
      </w:pPr>
      <w:r>
        <w:t xml:space="preserve">Each chapter should have a summarizing paragraph. This concludes the section on examples of styles used in the template. </w:t>
      </w:r>
    </w:p>
    <w:p w:rsidR="00B44665" w:rsidRPr="00A81E58" w:rsidRDefault="00B44665" w:rsidP="002B4303">
      <w:pPr>
        <w:pStyle w:val="Heading1"/>
        <w:tabs>
          <w:tab w:val="left" w:pos="1170"/>
        </w:tabs>
      </w:pPr>
      <w:bookmarkStart w:id="4" w:name="_Artwork"/>
      <w:bookmarkEnd w:id="4"/>
      <w:r>
        <w:t>Artwork</w:t>
      </w:r>
    </w:p>
    <w:p w:rsidR="00B44665" w:rsidRDefault="00B44665" w:rsidP="006A2A95">
      <w:pPr>
        <w:pStyle w:val="BodyTextFirst"/>
      </w:pPr>
      <w:r w:rsidRPr="00102712">
        <w:t xml:space="preserve">Two keys to </w:t>
      </w:r>
      <w:r>
        <w:t>ensuring readable</w:t>
      </w:r>
      <w:r w:rsidRPr="00102712">
        <w:t xml:space="preserve"> </w:t>
      </w:r>
      <w:r>
        <w:t>images for print are</w:t>
      </w:r>
      <w:r w:rsidRPr="00102712">
        <w:t xml:space="preserve"> consistency and contrast. It is important to create consistent</w:t>
      </w:r>
      <w:r>
        <w:t>ly sized and formatted</w:t>
      </w:r>
      <w:r w:rsidRPr="00102712">
        <w:t xml:space="preserve"> art</w:t>
      </w:r>
      <w:r>
        <w:t xml:space="preserve"> files;</w:t>
      </w:r>
      <w:r w:rsidRPr="00102712">
        <w:t xml:space="preserve"> and whether it</w:t>
      </w:r>
      <w:r>
        <w:t>'s</w:t>
      </w:r>
      <w:r w:rsidRPr="00102712">
        <w:t xml:space="preserve"> line art, photos, or screenshots, </w:t>
      </w:r>
      <w:r>
        <w:t>each image's</w:t>
      </w:r>
      <w:r w:rsidRPr="00102712">
        <w:t xml:space="preserve"> contrast </w:t>
      </w:r>
      <w:r>
        <w:t xml:space="preserve">must be effective. </w:t>
      </w:r>
      <w:r w:rsidRPr="00102712">
        <w:t xml:space="preserve">In order to optimize </w:t>
      </w:r>
      <w:r>
        <w:t>your book's images while not consuming too much of your time</w:t>
      </w:r>
      <w:r w:rsidRPr="00102712">
        <w:t xml:space="preserve">, we ask that you send the </w:t>
      </w:r>
      <w:r>
        <w:t>C</w:t>
      </w:r>
      <w:r w:rsidRPr="00102712">
        <w:t xml:space="preserve">oordinating </w:t>
      </w:r>
      <w:r>
        <w:t>E</w:t>
      </w:r>
      <w:r w:rsidRPr="00102712">
        <w:t>ditor samples of your art</w:t>
      </w:r>
      <w:r>
        <w:t>work</w:t>
      </w:r>
      <w:r w:rsidRPr="00102712">
        <w:t xml:space="preserve"> right away. </w:t>
      </w:r>
      <w:r>
        <w:t>We will evaluate it and offer you feedback that you can employ when creating the rest of your project's artwork.</w:t>
      </w:r>
    </w:p>
    <w:p w:rsidR="00B44665" w:rsidRDefault="00B44665" w:rsidP="002B4303">
      <w:pPr>
        <w:pStyle w:val="NoteTipCaution"/>
        <w:tabs>
          <w:tab w:val="left" w:pos="1170"/>
        </w:tabs>
      </w:pPr>
      <w:r w:rsidRPr="00BD1EB4">
        <w:rPr>
          <w:rStyle w:val="DingbatSymbol"/>
        </w:rPr>
        <w:lastRenderedPageBreak/>
        <w:t>n</w:t>
      </w:r>
      <w:r>
        <w:t xml:space="preserve"> </w:t>
      </w:r>
      <w:r w:rsidRPr="008400B9">
        <w:rPr>
          <w:rStyle w:val="Strong"/>
        </w:rPr>
        <w:t>Note</w:t>
      </w:r>
      <w:r>
        <w:tab/>
        <w:t>While our e-formats utilize feature full-color imagery, our hard copy books are printed in grayscale. Always provide artwork in color, Apress will grayscale artwork for the print products.</w:t>
      </w:r>
    </w:p>
    <w:p w:rsidR="00B44665" w:rsidRPr="00C03849" w:rsidRDefault="00B44665" w:rsidP="004710D4">
      <w:pPr>
        <w:pStyle w:val="BodyTextCont"/>
      </w:pPr>
      <w:r w:rsidRPr="00102712">
        <w:t>In general, art</w:t>
      </w:r>
      <w:r>
        <w:t>work should not be wider</w:t>
      </w:r>
      <w:r w:rsidRPr="00102712">
        <w:t xml:space="preserve"> than the text width o</w:t>
      </w:r>
      <w:r>
        <w:t>f</w:t>
      </w:r>
      <w:r w:rsidRPr="00102712">
        <w:t xml:space="preserve"> </w:t>
      </w:r>
      <w:r>
        <w:t>any</w:t>
      </w:r>
      <w:r w:rsidRPr="00102712">
        <w:t xml:space="preserve"> page. </w:t>
      </w:r>
      <w:r>
        <w:t>P</w:t>
      </w:r>
      <w:r w:rsidRPr="00102712">
        <w:t xml:space="preserve">lace all </w:t>
      </w:r>
      <w:r>
        <w:t xml:space="preserve">your </w:t>
      </w:r>
      <w:r w:rsidRPr="00102712">
        <w:t>art</w:t>
      </w:r>
      <w:r>
        <w:t>work</w:t>
      </w:r>
      <w:r w:rsidRPr="00102712">
        <w:t xml:space="preserve"> in the </w:t>
      </w:r>
      <w:r>
        <w:rPr>
          <w:rStyle w:val="CodeInline"/>
        </w:rPr>
        <w:t>Author Submission</w:t>
      </w:r>
      <w:r w:rsidRPr="00B102A7">
        <w:rPr>
          <w:rStyle w:val="CodeInline"/>
        </w:rPr>
        <w:t xml:space="preserve"> </w:t>
      </w:r>
      <w:r w:rsidRPr="00102712">
        <w:t xml:space="preserve">folder. Create </w:t>
      </w:r>
      <w:r>
        <w:t>separate</w:t>
      </w:r>
      <w:r w:rsidRPr="00102712">
        <w:t xml:space="preserve"> zip file</w:t>
      </w:r>
      <w:r>
        <w:t>s</w:t>
      </w:r>
      <w:r w:rsidRPr="00102712">
        <w:t xml:space="preserve"> for each chapter</w:t>
      </w:r>
      <w:r>
        <w:t>'s artwork. Each chapter should be named consistently and</w:t>
      </w:r>
      <w:r w:rsidRPr="00102712">
        <w:t xml:space="preserve"> </w:t>
      </w:r>
      <w:r>
        <w:t xml:space="preserve">logically (i.e., </w:t>
      </w:r>
      <w:r w:rsidRPr="00690E56">
        <w:rPr>
          <w:rStyle w:val="CodeInline"/>
        </w:rPr>
        <w:t>ISBN_Chapter_01.zip</w:t>
      </w:r>
      <w:r>
        <w:t xml:space="preserve"> would include </w:t>
      </w:r>
      <w:r w:rsidRPr="00690E56">
        <w:rPr>
          <w:rStyle w:val="CodeInline"/>
        </w:rPr>
        <w:t>Figure_1-1.jpg</w:t>
      </w:r>
      <w:r>
        <w:t xml:space="preserve">, </w:t>
      </w:r>
      <w:r w:rsidRPr="00690E56">
        <w:rPr>
          <w:rStyle w:val="CodeInline"/>
        </w:rPr>
        <w:t>Figure_1-2.jpg</w:t>
      </w:r>
      <w:r>
        <w:t>, etc.)</w:t>
      </w:r>
      <w:r w:rsidRPr="00102712">
        <w:t xml:space="preserve">. </w:t>
      </w:r>
      <w:r>
        <w:t>A</w:t>
      </w:r>
      <w:r w:rsidRPr="00102712">
        <w:t>rt</w:t>
      </w:r>
      <w:r>
        <w:t>work should also be</w:t>
      </w:r>
      <w:r w:rsidRPr="00102712">
        <w:t xml:space="preserve"> embed</w:t>
      </w:r>
      <w:r>
        <w:t>ded</w:t>
      </w:r>
      <w:r w:rsidRPr="00102712">
        <w:t xml:space="preserve"> in the </w:t>
      </w:r>
      <w:r>
        <w:t>Word template</w:t>
      </w:r>
      <w:r w:rsidRPr="00102712">
        <w:t xml:space="preserve"> so that reviewers can </w:t>
      </w:r>
      <w:r>
        <w:t>see it</w:t>
      </w:r>
      <w:r w:rsidRPr="00102712">
        <w:t>.</w:t>
      </w:r>
      <w:r>
        <w:t xml:space="preserve"> </w:t>
      </w:r>
      <w:r w:rsidRPr="00C03849">
        <w:t>We realize that adhering to the following parameters won’t always be possible (particularly with screenshots), but th</w:t>
      </w:r>
      <w:r>
        <w:t xml:space="preserve">e following are </w:t>
      </w:r>
      <w:r w:rsidRPr="00C03849">
        <w:t>prefer</w:t>
      </w:r>
      <w:r>
        <w:t>red</w:t>
      </w:r>
      <w:r w:rsidRPr="00C03849">
        <w:t xml:space="preserve"> file size</w:t>
      </w:r>
      <w:r>
        <w:t>s</w:t>
      </w:r>
      <w:r w:rsidRPr="00C03849">
        <w:t>, dimensions, and format</w:t>
      </w:r>
      <w:r>
        <w:t>s</w:t>
      </w:r>
      <w:r w:rsidRPr="00C03849">
        <w:t xml:space="preserve">: </w:t>
      </w:r>
    </w:p>
    <w:p w:rsidR="00B44665" w:rsidRPr="00C03849" w:rsidRDefault="00B44665" w:rsidP="002B4303">
      <w:pPr>
        <w:pStyle w:val="UnnumberedList"/>
        <w:tabs>
          <w:tab w:val="left" w:pos="1170"/>
        </w:tabs>
      </w:pPr>
      <w:r w:rsidRPr="00C03849">
        <w:t>Size:</w:t>
      </w:r>
      <w:r>
        <w:t xml:space="preserve"> Optimal (</w:t>
      </w:r>
      <w:r w:rsidRPr="006E091F">
        <w:rPr>
          <w:rStyle w:val="CodeInline"/>
        </w:rPr>
        <w:t>10 x 8 cm; 3.9 x 3.1 inches</w:t>
      </w:r>
      <w:r>
        <w:t>)</w:t>
      </w:r>
    </w:p>
    <w:p w:rsidR="00B44665" w:rsidRPr="00C03849" w:rsidRDefault="00B44665" w:rsidP="002B4303">
      <w:pPr>
        <w:pStyle w:val="UnnumberedList"/>
        <w:tabs>
          <w:tab w:val="left" w:pos="1170"/>
        </w:tabs>
      </w:pPr>
      <w:r w:rsidRPr="00C03849">
        <w:t>Resolution:</w:t>
      </w:r>
      <w:r>
        <w:t xml:space="preserve"> </w:t>
      </w:r>
      <w:r w:rsidRPr="006E091F">
        <w:rPr>
          <w:rStyle w:val="CodeInline"/>
        </w:rPr>
        <w:t>300dpi</w:t>
      </w:r>
      <w:r w:rsidRPr="00C03849">
        <w:t xml:space="preserve"> (pref</w:t>
      </w:r>
      <w:r>
        <w:t>erred</w:t>
      </w:r>
      <w:r w:rsidRPr="00C03849">
        <w:t xml:space="preserve">); </w:t>
      </w:r>
      <w:r w:rsidRPr="006E091F">
        <w:rPr>
          <w:rStyle w:val="CodeInline"/>
        </w:rPr>
        <w:t>200dpi</w:t>
      </w:r>
      <w:r>
        <w:t>(minimum)</w:t>
      </w:r>
    </w:p>
    <w:p w:rsidR="00B44665" w:rsidRPr="00102712" w:rsidRDefault="00B44665" w:rsidP="002B4303">
      <w:pPr>
        <w:pStyle w:val="UnnumberedList"/>
        <w:tabs>
          <w:tab w:val="left" w:pos="1170"/>
        </w:tabs>
      </w:pPr>
      <w:r w:rsidRPr="00C03849">
        <w:t>Format</w:t>
      </w:r>
      <w:r>
        <w:t>s</w:t>
      </w:r>
      <w:r w:rsidRPr="00C03849">
        <w:t xml:space="preserve">: </w:t>
      </w:r>
      <w:r w:rsidRPr="006E091F">
        <w:rPr>
          <w:rStyle w:val="CodeInline"/>
        </w:rPr>
        <w:t>jpeg</w:t>
      </w:r>
      <w:r w:rsidRPr="00C03849">
        <w:t xml:space="preserve">, </w:t>
      </w:r>
      <w:r w:rsidRPr="006E091F">
        <w:rPr>
          <w:rStyle w:val="CodeInline"/>
        </w:rPr>
        <w:t>png</w:t>
      </w:r>
      <w:r>
        <w:t xml:space="preserve">, </w:t>
      </w:r>
      <w:r w:rsidRPr="006E091F">
        <w:rPr>
          <w:rStyle w:val="CodeInline"/>
        </w:rPr>
        <w:t>tiff</w:t>
      </w:r>
      <w:r w:rsidRPr="00C03849">
        <w:t xml:space="preserve">, </w:t>
      </w:r>
      <w:r w:rsidRPr="006E091F">
        <w:rPr>
          <w:rStyle w:val="CodeInline"/>
        </w:rPr>
        <w:t>eps</w:t>
      </w:r>
      <w:r>
        <w:t xml:space="preserve">, </w:t>
      </w:r>
      <w:r w:rsidRPr="006E091F">
        <w:rPr>
          <w:rStyle w:val="CodeInline"/>
        </w:rPr>
        <w:t>pdf</w:t>
      </w:r>
      <w:r>
        <w:t xml:space="preserve"> (others are accepted)</w:t>
      </w:r>
    </w:p>
    <w:p w:rsidR="004710D4" w:rsidRDefault="00B44665" w:rsidP="004710D4">
      <w:pPr>
        <w:pStyle w:val="BodyTextCont"/>
        <w:tabs>
          <w:tab w:val="left" w:pos="1170"/>
        </w:tabs>
      </w:pPr>
      <w:r>
        <w:t>Ideally, all artwork should be captured as large as possible so that it may be reduced or cropped preserving the resolutions. When it comes to screenshots, they should be captured as large as possible, but then cropped to the areas of concern. When the entire screenshot is necessary, the image can be left large as Production will reduce to trim size accordingly, preserving resolution.</w:t>
      </w:r>
      <w:r w:rsidR="004710D4">
        <w:t xml:space="preserve"> </w:t>
      </w:r>
    </w:p>
    <w:p w:rsidR="00B44665" w:rsidRPr="00102712" w:rsidRDefault="00B44665" w:rsidP="002B4303">
      <w:pPr>
        <w:pStyle w:val="BodyTextCont"/>
        <w:tabs>
          <w:tab w:val="left" w:pos="1170"/>
        </w:tabs>
      </w:pPr>
      <w:r w:rsidRPr="00102712">
        <w:t xml:space="preserve">A </w:t>
      </w:r>
      <w:r>
        <w:t>f</w:t>
      </w:r>
      <w:r w:rsidRPr="00102712">
        <w:t xml:space="preserve">igure needs a </w:t>
      </w:r>
      <w:r>
        <w:t>f</w:t>
      </w:r>
      <w:r w:rsidRPr="00102712">
        <w:t xml:space="preserve">igure caption using the </w:t>
      </w:r>
      <w:r w:rsidRPr="007B7501">
        <w:rPr>
          <w:rStyle w:val="CodeInline"/>
        </w:rPr>
        <w:t>Figure Caption</w:t>
      </w:r>
      <w:r w:rsidRPr="00102712">
        <w:t xml:space="preserve"> style</w:t>
      </w:r>
      <w:r>
        <w:t xml:space="preserve"> </w:t>
      </w:r>
      <w:r w:rsidRPr="00102712">
        <w:t xml:space="preserve">that goes below the </w:t>
      </w:r>
      <w:r>
        <w:t>f</w:t>
      </w:r>
      <w:r w:rsidRPr="00102712">
        <w:t xml:space="preserve">igure. See </w:t>
      </w:r>
      <w:hyperlink w:anchor="_Referencing_Figures,_Listings," w:history="1">
        <w:r w:rsidRPr="00785C13">
          <w:t>Referencing Figures, Listings, and Tables</w:t>
        </w:r>
      </w:hyperlink>
      <w:r w:rsidRPr="00102712">
        <w:t xml:space="preserve"> in this document for more</w:t>
      </w:r>
      <w:r>
        <w:t xml:space="preserve"> detail</w:t>
      </w:r>
      <w:r w:rsidRPr="00102712">
        <w:t>.</w:t>
      </w:r>
    </w:p>
    <w:p w:rsidR="00B44665" w:rsidRDefault="00B44665" w:rsidP="002B4303">
      <w:pPr>
        <w:pStyle w:val="BodyTextCont"/>
        <w:tabs>
          <w:tab w:val="left" w:pos="1170"/>
        </w:tabs>
      </w:pPr>
      <w:r w:rsidRPr="00102712">
        <w:t xml:space="preserve">In addition to </w:t>
      </w:r>
      <w:r>
        <w:t>f</w:t>
      </w:r>
      <w:r w:rsidRPr="00102712">
        <w:t>igures</w:t>
      </w:r>
      <w:r>
        <w:t>,</w:t>
      </w:r>
      <w:r w:rsidRPr="00102712">
        <w:t xml:space="preserve"> you may </w:t>
      </w:r>
      <w:r>
        <w:t xml:space="preserve">use </w:t>
      </w:r>
      <w:r w:rsidRPr="00102712">
        <w:t xml:space="preserve">illustrations. They are typically menu bars or buttons. Illustrations are introduced by the preceding text and must be placed exactly. If you want to describe several menu items, use illustrations. Illustrations are </w:t>
      </w:r>
      <w:r>
        <w:t>generally un</w:t>
      </w:r>
      <w:r w:rsidRPr="00102712">
        <w:t xml:space="preserve">numbered </w:t>
      </w:r>
      <w:r>
        <w:t>in the text, but files should be named accordingly "</w:t>
      </w:r>
      <w:r w:rsidRPr="00102712">
        <w:t>Ill</w:t>
      </w:r>
      <w:r>
        <w:t>ustration_</w:t>
      </w:r>
      <w:r w:rsidRPr="00102712">
        <w:t>1-1</w:t>
      </w:r>
      <w:r>
        <w:t>".</w:t>
      </w:r>
    </w:p>
    <w:p w:rsidR="00BD1EB4" w:rsidRDefault="00B44665" w:rsidP="00BD1EB4">
      <w:pPr>
        <w:pStyle w:val="BodyTextCont"/>
        <w:tabs>
          <w:tab w:val="left" w:pos="1170"/>
        </w:tabs>
      </w:pPr>
      <w:r>
        <w:t>Here are a few examples.</w:t>
      </w:r>
    </w:p>
    <w:p w:rsidR="00B44665" w:rsidRPr="00F654BA" w:rsidRDefault="00B44665" w:rsidP="00BD1EB4">
      <w:pPr>
        <w:pStyle w:val="Figure"/>
      </w:pPr>
      <w:r>
        <w:rPr>
          <w:noProof/>
        </w:rPr>
        <w:drawing>
          <wp:inline distT="0" distB="0" distL="0" distR="0" wp14:anchorId="24161FAC" wp14:editId="24161FAD">
            <wp:extent cx="4640415" cy="1908260"/>
            <wp:effectExtent l="19050" t="0" r="7785" b="0"/>
            <wp:docPr id="39" name="Picture 2" descr="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jpg"/>
                    <pic:cNvPicPr>
                      <a:picLocks noChangeAspect="1" noChangeArrowheads="1"/>
                    </pic:cNvPicPr>
                  </pic:nvPicPr>
                  <pic:blipFill>
                    <a:blip r:embed="rId46" cstate="print"/>
                    <a:srcRect/>
                    <a:stretch>
                      <a:fillRect/>
                    </a:stretch>
                  </pic:blipFill>
                  <pic:spPr bwMode="auto">
                    <a:xfrm>
                      <a:off x="0" y="0"/>
                      <a:ext cx="4703239" cy="1934095"/>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Figure 1.1. The raw sample</w:t>
      </w:r>
    </w:p>
    <w:p w:rsidR="00B44665" w:rsidRPr="000F120D" w:rsidRDefault="00B44665" w:rsidP="002B4303">
      <w:pPr>
        <w:pStyle w:val="BodyTextCont"/>
        <w:tabs>
          <w:tab w:val="left" w:pos="1170"/>
        </w:tabs>
      </w:pPr>
      <w:r>
        <w:lastRenderedPageBreak/>
        <w:t>Figure 1.2. shows how it could have been more effectively cropped and saved.</w:t>
      </w:r>
    </w:p>
    <w:p w:rsidR="00B44665" w:rsidRPr="00F654BA" w:rsidRDefault="00B44665" w:rsidP="00793799">
      <w:pPr>
        <w:pStyle w:val="Figure"/>
      </w:pPr>
      <w:r>
        <w:rPr>
          <w:noProof/>
        </w:rPr>
        <w:drawing>
          <wp:inline distT="0" distB="0" distL="0" distR="0" wp14:anchorId="24161FAE" wp14:editId="24161FAF">
            <wp:extent cx="4067175" cy="2470150"/>
            <wp:effectExtent l="19050" t="0" r="9525" b="0"/>
            <wp:docPr id="38" name="Picture 3" descr="Pictur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2.gif"/>
                    <pic:cNvPicPr>
                      <a:picLocks noChangeAspect="1" noChangeArrowheads="1"/>
                    </pic:cNvPicPr>
                  </pic:nvPicPr>
                  <pic:blipFill>
                    <a:blip r:embed="rId47" cstate="print"/>
                    <a:srcRect/>
                    <a:stretch>
                      <a:fillRect/>
                    </a:stretch>
                  </pic:blipFill>
                  <pic:spPr bwMode="auto">
                    <a:xfrm>
                      <a:off x="0" y="0"/>
                      <a:ext cx="4067175" cy="2470150"/>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 xml:space="preserve">Figure 1.2. </w:t>
      </w:r>
      <w:r w:rsidRPr="00F654BA">
        <w:t>Marked-up sample</w:t>
      </w:r>
    </w:p>
    <w:p w:rsidR="00B44665" w:rsidRPr="00F654BA" w:rsidRDefault="00B44665" w:rsidP="002B4303">
      <w:pPr>
        <w:pStyle w:val="BodyTextCont"/>
        <w:tabs>
          <w:tab w:val="left" w:pos="1170"/>
        </w:tabs>
      </w:pPr>
      <w:r>
        <w:t>Based upon the marked up image, here is what an author should submit to SharePoint (</w:t>
      </w:r>
      <w:r w:rsidRPr="00B102A7">
        <w:rPr>
          <w:rStyle w:val="CodeInline"/>
        </w:rPr>
        <w:t>Art Files</w:t>
      </w:r>
      <w:r w:rsidRPr="00F654BA">
        <w:t xml:space="preserve"> &gt; </w:t>
      </w:r>
      <w:r w:rsidRPr="00B102A7">
        <w:rPr>
          <w:rStyle w:val="CodeInline"/>
        </w:rPr>
        <w:t>Author Submission</w:t>
      </w:r>
      <w:r w:rsidRPr="00F654BA">
        <w:t>) for actual use in the book</w:t>
      </w:r>
      <w:r>
        <w:t>, see Figure 1.3.</w:t>
      </w:r>
    </w:p>
    <w:p w:rsidR="00B44665" w:rsidRPr="00F654BA" w:rsidRDefault="00B44665" w:rsidP="00793799">
      <w:pPr>
        <w:pStyle w:val="Figure"/>
      </w:pPr>
      <w:r w:rsidRPr="00793799">
        <w:rPr>
          <w:noProof/>
        </w:rPr>
        <w:drawing>
          <wp:inline distT="0" distB="0" distL="0" distR="0" wp14:anchorId="24161FB0" wp14:editId="24161FB1">
            <wp:extent cx="4926965" cy="1958340"/>
            <wp:effectExtent l="19050" t="0" r="6985" b="0"/>
            <wp:docPr id="37" name="Picture 4" descr="should ha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ould have.gif"/>
                    <pic:cNvPicPr>
                      <a:picLocks noChangeAspect="1" noChangeArrowheads="1"/>
                    </pic:cNvPicPr>
                  </pic:nvPicPr>
                  <pic:blipFill>
                    <a:blip r:embed="rId48" cstate="print"/>
                    <a:srcRect/>
                    <a:stretch>
                      <a:fillRect/>
                    </a:stretch>
                  </pic:blipFill>
                  <pic:spPr bwMode="auto">
                    <a:xfrm>
                      <a:off x="0" y="0"/>
                      <a:ext cx="4926965" cy="1958340"/>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Figure 1.3. Clean photo without labels (left) and scrap photo with directional labels (right)</w:t>
      </w:r>
    </w:p>
    <w:p w:rsidR="00B44665" w:rsidRDefault="00B44665" w:rsidP="002B4303">
      <w:pPr>
        <w:pStyle w:val="BodyTextCont"/>
        <w:tabs>
          <w:tab w:val="left" w:pos="1170"/>
        </w:tabs>
      </w:pPr>
      <w:r>
        <w:t>The s</w:t>
      </w:r>
      <w:r w:rsidRPr="00F654BA">
        <w:t>crap is for reference only</w:t>
      </w:r>
      <w:r>
        <w:t xml:space="preserve"> and</w:t>
      </w:r>
      <w:r w:rsidRPr="00F654BA">
        <w:t xml:space="preserve"> place</w:t>
      </w:r>
      <w:r>
        <w:t>d</w:t>
      </w:r>
      <w:r w:rsidRPr="00F654BA">
        <w:t xml:space="preserve"> in the chapter file; the </w:t>
      </w:r>
      <w:r>
        <w:t xml:space="preserve">original file is the </w:t>
      </w:r>
      <w:r w:rsidRPr="00F654BA">
        <w:t>source image</w:t>
      </w:r>
      <w:r>
        <w:t xml:space="preserve"> and</w:t>
      </w:r>
      <w:r w:rsidRPr="00F654BA">
        <w:t xml:space="preserve"> </w:t>
      </w:r>
      <w:r>
        <w:t xml:space="preserve">placed in the </w:t>
      </w:r>
      <w:r w:rsidRPr="00B102A7">
        <w:rPr>
          <w:rStyle w:val="CodeInline"/>
        </w:rPr>
        <w:t>Author Submission</w:t>
      </w:r>
      <w:r>
        <w:t xml:space="preserve"> folder along with the scrap for reference</w:t>
      </w:r>
      <w:r w:rsidRPr="00F654BA">
        <w:t>.</w:t>
      </w:r>
    </w:p>
    <w:p w:rsidR="00B44665" w:rsidRPr="00F654BA" w:rsidRDefault="00B44665" w:rsidP="002B4303">
      <w:pPr>
        <w:pStyle w:val="BodyTextCont"/>
        <w:tabs>
          <w:tab w:val="left" w:pos="1170"/>
        </w:tabs>
      </w:pPr>
      <w:r>
        <w:t>All line artwork will be redrawn by our artists. This is done for consistency and to align them with our grayscale</w:t>
      </w:r>
      <w:r w:rsidRPr="00F654BA">
        <w:t xml:space="preserve"> prin</w:t>
      </w:r>
      <w:r>
        <w:t>ting specs.</w:t>
      </w:r>
    </w:p>
    <w:p w:rsidR="00B44665" w:rsidRDefault="00B44665" w:rsidP="00793799">
      <w:pPr>
        <w:pStyle w:val="Figure"/>
      </w:pPr>
      <w:r>
        <w:rPr>
          <w:noProof/>
        </w:rPr>
        <w:lastRenderedPageBreak/>
        <w:drawing>
          <wp:inline distT="0" distB="0" distL="0" distR="0" wp14:anchorId="24161FB2" wp14:editId="24161FB3">
            <wp:extent cx="1016755" cy="2804615"/>
            <wp:effectExtent l="19050" t="0" r="0" b="0"/>
            <wp:docPr id="36" name="Picture 2" descr="C:\Documents and Settings\frankm\My Documents\Apress\Presentations\Port_Presentation\Art Samples\Art Samples\Bad art\445f2226scr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frankm\My Documents\Apress\Presentations\Port_Presentation\Art Samples\Art Samples\Bad art\445f2226scrap.tif"/>
                    <pic:cNvPicPr>
                      <a:picLocks noChangeAspect="1" noChangeArrowheads="1"/>
                    </pic:cNvPicPr>
                  </pic:nvPicPr>
                  <pic:blipFill>
                    <a:blip r:embed="rId49" cstate="print"/>
                    <a:srcRect l="9070" t="4839" r="12492" b="3825"/>
                    <a:stretch>
                      <a:fillRect/>
                    </a:stretch>
                  </pic:blipFill>
                  <pic:spPr bwMode="auto">
                    <a:xfrm>
                      <a:off x="0" y="0"/>
                      <a:ext cx="1022006" cy="2819100"/>
                    </a:xfrm>
                    <a:prstGeom prst="rect">
                      <a:avLst/>
                    </a:prstGeom>
                    <a:noFill/>
                    <a:ln w="9525">
                      <a:noFill/>
                      <a:miter lim="800000"/>
                      <a:headEnd/>
                      <a:tailEnd/>
                    </a:ln>
                  </pic:spPr>
                </pic:pic>
              </a:graphicData>
            </a:graphic>
          </wp:inline>
        </w:drawing>
      </w:r>
      <w:r>
        <w:t xml:space="preserve">                </w:t>
      </w:r>
      <w:r>
        <w:rPr>
          <w:noProof/>
        </w:rPr>
        <w:drawing>
          <wp:inline distT="0" distB="0" distL="0" distR="0" wp14:anchorId="24161FB4" wp14:editId="24161FB5">
            <wp:extent cx="851579" cy="2804615"/>
            <wp:effectExtent l="19050" t="0" r="5671" b="0"/>
            <wp:docPr id="35" name="Picture 1" descr="C:\Documents and Settings\frankm\My Documents\Apress\Presentations\Port_Presentation\Art Samples\Art Samples\Bad art\27489f2226v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frankm\My Documents\Apress\Presentations\Port_Presentation\Art Samples\Art Samples\Bad art\27489f2226v1.eps"/>
                    <pic:cNvPicPr>
                      <a:picLocks noChangeAspect="1" noChangeArrowheads="1"/>
                    </pic:cNvPicPr>
                  </pic:nvPicPr>
                  <pic:blipFill>
                    <a:blip r:embed="rId50" cstate="print"/>
                    <a:srcRect/>
                    <a:stretch>
                      <a:fillRect/>
                    </a:stretch>
                  </pic:blipFill>
                  <pic:spPr bwMode="auto">
                    <a:xfrm>
                      <a:off x="0" y="0"/>
                      <a:ext cx="854606" cy="2814584"/>
                    </a:xfrm>
                    <a:prstGeom prst="rect">
                      <a:avLst/>
                    </a:prstGeom>
                    <a:noFill/>
                    <a:ln w="9525">
                      <a:noFill/>
                      <a:miter lim="800000"/>
                      <a:headEnd/>
                      <a:tailEnd/>
                    </a:ln>
                  </pic:spPr>
                </pic:pic>
              </a:graphicData>
            </a:graphic>
          </wp:inline>
        </w:drawing>
      </w:r>
    </w:p>
    <w:p w:rsidR="00B44665" w:rsidRDefault="00B44665" w:rsidP="002B4303">
      <w:pPr>
        <w:pStyle w:val="FigureCaption"/>
        <w:tabs>
          <w:tab w:val="left" w:pos="1170"/>
        </w:tabs>
      </w:pPr>
      <w:r>
        <w:t>Figure 1.4. Color artwork redrawn and grayscaled. All eps files look jagged in the Word file but reproduce perfectly in print.</w:t>
      </w:r>
    </w:p>
    <w:p w:rsidR="00B44665" w:rsidRPr="00F654BA" w:rsidRDefault="00B44665" w:rsidP="00793799">
      <w:pPr>
        <w:pStyle w:val="BodyTextFirst"/>
      </w:pPr>
      <w:r>
        <w:t>K</w:t>
      </w:r>
      <w:r w:rsidRPr="00F654BA">
        <w:t xml:space="preserve">eep </w:t>
      </w:r>
      <w:r>
        <w:t xml:space="preserve">artwork </w:t>
      </w:r>
      <w:r w:rsidRPr="00F654BA">
        <w:t>elements organized and easily accessible on SharePoint:</w:t>
      </w:r>
    </w:p>
    <w:p w:rsidR="00B44665" w:rsidRPr="00B63422" w:rsidRDefault="00B44665" w:rsidP="002B4303">
      <w:pPr>
        <w:pStyle w:val="Bullet"/>
        <w:tabs>
          <w:tab w:val="left" w:pos="1170"/>
        </w:tabs>
      </w:pPr>
      <w:r>
        <w:t>Separate</w:t>
      </w:r>
      <w:r w:rsidRPr="00B63422">
        <w:t xml:space="preserve"> artwork by chapter</w:t>
      </w:r>
    </w:p>
    <w:p w:rsidR="00B44665" w:rsidRPr="00B63422" w:rsidRDefault="00B44665" w:rsidP="002B4303">
      <w:pPr>
        <w:pStyle w:val="Bullet"/>
        <w:tabs>
          <w:tab w:val="left" w:pos="1170"/>
        </w:tabs>
      </w:pPr>
      <w:r>
        <w:t>Zip all c</w:t>
      </w:r>
      <w:r w:rsidRPr="00B63422">
        <w:t>hapter folders along with re-submissions</w:t>
      </w:r>
    </w:p>
    <w:p w:rsidR="00B44665" w:rsidRPr="00B63422" w:rsidRDefault="00B44665" w:rsidP="002B4303">
      <w:pPr>
        <w:pStyle w:val="Bullet"/>
        <w:tabs>
          <w:tab w:val="left" w:pos="1170"/>
        </w:tabs>
      </w:pPr>
      <w:r w:rsidRPr="00A81E58">
        <w:t xml:space="preserve">Individual files should be named </w:t>
      </w:r>
      <w:r w:rsidRPr="00B63422">
        <w:rPr>
          <w:rStyle w:val="CodeInline"/>
        </w:rPr>
        <w:t>9781430212345_Figure_01-01.jpg</w:t>
      </w:r>
      <w:r w:rsidRPr="00B63422">
        <w:t xml:space="preserve"> and the chapter folders named </w:t>
      </w:r>
      <w:r w:rsidRPr="00B63422">
        <w:rPr>
          <w:rStyle w:val="CodeInline"/>
        </w:rPr>
        <w:t>9781430212345_Chapter_01.zip</w:t>
      </w:r>
    </w:p>
    <w:p w:rsidR="00B44665" w:rsidRPr="00B63422" w:rsidRDefault="00B44665" w:rsidP="002B4303">
      <w:pPr>
        <w:pStyle w:val="Bullet"/>
        <w:tabs>
          <w:tab w:val="left" w:pos="1170"/>
        </w:tabs>
        <w:rPr>
          <w:rStyle w:val="CodeInline"/>
        </w:rPr>
      </w:pPr>
      <w:r>
        <w:t>P</w:t>
      </w:r>
      <w:r w:rsidRPr="00B63422">
        <w:t xml:space="preserve">ost all zip files to </w:t>
      </w:r>
      <w:r w:rsidRPr="00B63422">
        <w:rPr>
          <w:rStyle w:val="CodeInline"/>
        </w:rPr>
        <w:t>SharePoint</w:t>
      </w:r>
      <w:r w:rsidRPr="00B63422">
        <w:t xml:space="preserve"> &gt; </w:t>
      </w:r>
      <w:r w:rsidRPr="00B63422">
        <w:rPr>
          <w:rStyle w:val="CodeInline"/>
        </w:rPr>
        <w:t>Art Files</w:t>
      </w:r>
      <w:r w:rsidRPr="00B63422">
        <w:t xml:space="preserve"> &gt; </w:t>
      </w:r>
      <w:r w:rsidRPr="00B63422">
        <w:rPr>
          <w:rStyle w:val="CodeInline"/>
        </w:rPr>
        <w:t>Author Submission</w:t>
      </w:r>
    </w:p>
    <w:p w:rsidR="00B44665" w:rsidRPr="00A81E58" w:rsidRDefault="00B44665" w:rsidP="002B4303">
      <w:pPr>
        <w:pStyle w:val="Heading2"/>
        <w:tabs>
          <w:tab w:val="left" w:pos="1170"/>
        </w:tabs>
      </w:pPr>
      <w:r w:rsidRPr="001B144E">
        <w:t>Callouts and Cropping</w:t>
      </w:r>
    </w:p>
    <w:p w:rsidR="00B44665" w:rsidRDefault="00B44665" w:rsidP="002B4303">
      <w:pPr>
        <w:pStyle w:val="BodyTextFirst"/>
        <w:tabs>
          <w:tab w:val="left" w:pos="1170"/>
        </w:tabs>
      </w:pPr>
      <w:r>
        <w:t xml:space="preserve">Callouts are annotations on a figure. They need to be consistent throughout the book. If you want callouts, create the screenshot and supply the original along with a screenshot that includes your notations. Place marked up or "scrap" versions in the chapter document and be sure both images are supplied in the </w:t>
      </w:r>
      <w:r w:rsidRPr="00336A27">
        <w:rPr>
          <w:rStyle w:val="CodeInline"/>
        </w:rPr>
        <w:t>Author Submission</w:t>
      </w:r>
      <w:r>
        <w:t xml:space="preserve"> area.</w:t>
      </w:r>
    </w:p>
    <w:p w:rsidR="00B44665" w:rsidRDefault="00B44665" w:rsidP="002B4303">
      <w:pPr>
        <w:pStyle w:val="BodyTextCont"/>
        <w:tabs>
          <w:tab w:val="left" w:pos="1170"/>
        </w:tabs>
      </w:pPr>
      <w:r>
        <w:t>Cropping allows you to focus on a part of the screenshot. Most of the time these are menu items. We suggest you crop all images within the chapter. Like callouts, you should crop all images within the Word file and provide the uncropped in the submission folder. This will allow us to size the art efficiently.</w:t>
      </w:r>
    </w:p>
    <w:p w:rsidR="00B44665" w:rsidRPr="00A81E58" w:rsidRDefault="00B44665" w:rsidP="002B4303">
      <w:pPr>
        <w:pStyle w:val="Heading2"/>
        <w:tabs>
          <w:tab w:val="left" w:pos="1170"/>
        </w:tabs>
      </w:pPr>
      <w:r w:rsidRPr="001B144E">
        <w:t>Screenshots</w:t>
      </w:r>
    </w:p>
    <w:p w:rsidR="00B44665" w:rsidRDefault="00B44665" w:rsidP="002B4303">
      <w:pPr>
        <w:pStyle w:val="BodyTextFirst"/>
        <w:tabs>
          <w:tab w:val="left" w:pos="1170"/>
        </w:tabs>
      </w:pPr>
      <w:r>
        <w:t xml:space="preserve">Screenshots are usually shot between 72 and 150 dpi due to screen resolution. Most formats are acceptable like .tif, .jpg., and .png. We suggest that you use </w:t>
      </w:r>
      <w:r w:rsidRPr="00D76968">
        <w:rPr>
          <w:rStyle w:val="CodeInline"/>
        </w:rPr>
        <w:t>SnagIt</w:t>
      </w:r>
      <w:r>
        <w:t xml:space="preserve">, though there are many acceptable programs. Your Coordinating Editor can </w:t>
      </w:r>
      <w:r>
        <w:lastRenderedPageBreak/>
        <w:t xml:space="preserve">give you access to the </w:t>
      </w:r>
      <w:r w:rsidRPr="00D76968">
        <w:rPr>
          <w:rStyle w:val="CodeInline"/>
        </w:rPr>
        <w:t>SnagIt</w:t>
      </w:r>
      <w:r>
        <w:t xml:space="preserve"> program if necessary. When using color, please use high contrast and avoid dark screens. If possible, convert a sample to grayscale to see if your screenshots will be distinguished properly. In the end, always provide artwork in full color when possible.</w:t>
      </w:r>
    </w:p>
    <w:p w:rsidR="00B44665" w:rsidRPr="00A81E58" w:rsidRDefault="00B44665" w:rsidP="002B4303">
      <w:pPr>
        <w:pStyle w:val="Heading2"/>
        <w:tabs>
          <w:tab w:val="left" w:pos="1170"/>
        </w:tabs>
      </w:pPr>
      <w:r w:rsidRPr="001B144E">
        <w:t>Line Art</w:t>
      </w:r>
    </w:p>
    <w:p w:rsidR="00B44665" w:rsidRDefault="00B44665" w:rsidP="002B4303">
      <w:pPr>
        <w:pStyle w:val="BodyTextFirst"/>
        <w:tabs>
          <w:tab w:val="left" w:pos="1170"/>
        </w:tabs>
      </w:pPr>
      <w:r>
        <w:t xml:space="preserve">All line art is re-drawn and re-labeled. While eps files are preferred when creating line art, others are accepted like pdfs, jpegs, tiffs, and .png files as well as other formats. If there is room for us to misinterpret the art, please put notes on it so that we know what you want. Art is a source of errors in books, so the better we start, the better chance we have in getting exactly what we need. </w:t>
      </w:r>
    </w:p>
    <w:p w:rsidR="00B44665" w:rsidRPr="00A81E58" w:rsidRDefault="00B44665" w:rsidP="002B4303">
      <w:pPr>
        <w:pStyle w:val="Heading2"/>
        <w:tabs>
          <w:tab w:val="left" w:pos="1170"/>
        </w:tabs>
      </w:pPr>
      <w:r w:rsidRPr="001B144E">
        <w:t>Photographs</w:t>
      </w:r>
    </w:p>
    <w:p w:rsidR="00B44665" w:rsidRDefault="00B44665" w:rsidP="002B4303">
      <w:pPr>
        <w:pStyle w:val="BodyTextFirst"/>
        <w:tabs>
          <w:tab w:val="left" w:pos="1170"/>
        </w:tabs>
      </w:pPr>
      <w:r>
        <w:t xml:space="preserve">The best photographs have good contrast and as much light as possible. We prefer photos at 300 dpi when possible. Less than 300 dpi will increase the potential for a poor print product. We accept all files like .tif, .jpg, and .png. All photos should be in color and thumbnails of any kind will generally not work. </w:t>
      </w:r>
    </w:p>
    <w:p w:rsidR="00B44665" w:rsidRPr="00A81E58" w:rsidRDefault="00B44665" w:rsidP="002B4303">
      <w:pPr>
        <w:pStyle w:val="Heading2"/>
        <w:tabs>
          <w:tab w:val="left" w:pos="1170"/>
        </w:tabs>
      </w:pPr>
      <w:r>
        <w:t>Summary</w:t>
      </w:r>
    </w:p>
    <w:p w:rsidR="00EB773D" w:rsidRDefault="00B44665" w:rsidP="00676CC9">
      <w:pPr>
        <w:pStyle w:val="BodyTextFirst"/>
        <w:tabs>
          <w:tab w:val="left" w:pos="1170"/>
        </w:tabs>
      </w:pPr>
      <w:r w:rsidRPr="00F654BA">
        <w:t xml:space="preserve">If you have any questions or concerns along the way, let your Coordinating Editor know. </w:t>
      </w:r>
      <w:r>
        <w:t xml:space="preserve">The key to writing a professional title is to be consistent in styles, text, and art. This will make the reader experience a pleasurable one. </w:t>
      </w:r>
      <w:r w:rsidRPr="00F654BA">
        <w:t xml:space="preserve">We know your book’s going to read well–we want to make sure it looks </w:t>
      </w:r>
      <w:r>
        <w:t>fantastic, as well</w:t>
      </w:r>
      <w:r w:rsidRPr="00F654BA">
        <w:t>.</w:t>
      </w:r>
    </w:p>
    <w:p w:rsidR="00EB773D" w:rsidRDefault="00EB773D">
      <w:pPr>
        <w:spacing w:after="0" w:line="240" w:lineRule="auto"/>
        <w:rPr>
          <w:rFonts w:ascii="Utopia" w:hAnsi="Utopia"/>
          <w:sz w:val="18"/>
        </w:rPr>
      </w:pPr>
      <w:r>
        <w:br w:type="page"/>
      </w:r>
    </w:p>
    <w:p w:rsidR="00074D79" w:rsidRDefault="00074D79" w:rsidP="00676CC9">
      <w:pPr>
        <w:pStyle w:val="BodyTextFirst"/>
        <w:tabs>
          <w:tab w:val="left" w:pos="1170"/>
        </w:tabs>
      </w:pPr>
    </w:p>
    <w:p w:rsidR="00876398" w:rsidRDefault="008400B9" w:rsidP="002B4303">
      <w:pPr>
        <w:pStyle w:val="NoteTipCaution"/>
        <w:tabs>
          <w:tab w:val="left" w:pos="1170"/>
        </w:tabs>
      </w:pPr>
      <w:r w:rsidRPr="00BD1EB4">
        <w:rPr>
          <w:rStyle w:val="DingbatSymbol"/>
        </w:rPr>
        <w:t>n</w:t>
      </w:r>
      <w:r w:rsidRPr="008400B9">
        <w:t xml:space="preserve"> </w:t>
      </w:r>
      <w:r w:rsidRPr="008400B9">
        <w:rPr>
          <w:rStyle w:val="Strong"/>
        </w:rPr>
        <w:t>Note</w:t>
      </w:r>
      <w:r>
        <w:tab/>
      </w:r>
      <w:r w:rsidR="00EA3AE7">
        <w:t>Th</w:t>
      </w:r>
      <w:r w:rsidR="00EB773D">
        <w:t>is</w:t>
      </w:r>
      <w:r w:rsidR="00676CC9">
        <w:t xml:space="preserve"> </w:t>
      </w:r>
      <w:r w:rsidR="00EA3AE7">
        <w:t xml:space="preserve">page </w:t>
      </w:r>
      <w:r w:rsidR="00676CC9">
        <w:t>c</w:t>
      </w:r>
      <w:r w:rsidR="00BD1EB4">
        <w:t>ould be</w:t>
      </w:r>
      <w:r w:rsidR="00EA3AE7">
        <w:t xml:space="preserve"> intentionally left blank, because e</w:t>
      </w:r>
      <w:r>
        <w:t>very chapter should end on an EVEN numbered page</w:t>
      </w:r>
      <w:r w:rsidR="00EA3AE7">
        <w:t>, even if a blank needs to be added at the end</w:t>
      </w:r>
      <w:r>
        <w:t>.</w:t>
      </w:r>
    </w:p>
    <w:p w:rsidR="00EA3AE7" w:rsidRPr="00EA3AE7" w:rsidRDefault="00EA3AE7" w:rsidP="00EA3AE7"/>
    <w:sectPr w:rsidR="00EA3AE7" w:rsidRPr="00EA3AE7" w:rsidSect="003173BC">
      <w:headerReference w:type="even" r:id="rId51"/>
      <w:headerReference w:type="default" r:id="rId52"/>
      <w:footerReference w:type="even" r:id="rId53"/>
      <w:footerReference w:type="default" r:id="rId54"/>
      <w:headerReference w:type="first" r:id="rId55"/>
      <w:footerReference w:type="first" r:id="rId56"/>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6388" w:rsidRDefault="00886388">
      <w:r>
        <w:separator/>
      </w:r>
    </w:p>
  </w:endnote>
  <w:endnote w:type="continuationSeparator" w:id="0">
    <w:p w:rsidR="00886388" w:rsidRDefault="00886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47F8B05-C6D6-4A7F-9724-E35966536742}"/>
    <w:embedBold r:id="rId2" w:fontKey="{8C049DBC-9AD2-4C41-B699-E6F95109C3F1}"/>
    <w:embedItalic r:id="rId3" w:fontKey="{5A1E6BAA-CBBB-4A35-99FA-ABA911AF1ADF}"/>
    <w:embedBoldItalic r:id="rId4" w:fontKey="{3246F9DA-C62E-48A0-A5F9-5651C5D8ADCE}"/>
  </w:font>
  <w:font w:name="Arial">
    <w:panose1 w:val="020B0604020202020204"/>
    <w:charset w:val="00"/>
    <w:family w:val="swiss"/>
    <w:pitch w:val="variable"/>
    <w:sig w:usb0="E0002AFF" w:usb1="C0007843" w:usb2="00000009" w:usb3="00000000" w:csb0="000001FF" w:csb1="00000000"/>
  </w:font>
  <w:font w:name="Utop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7E7ADB94-5F56-4427-B2E2-5EF9D209A210}"/>
  </w:font>
  <w:font w:name="PMingLiU">
    <w:altName w:val="新細明體"/>
    <w:panose1 w:val="02020500000000000000"/>
    <w:charset w:val="88"/>
    <w:family w:val="roman"/>
    <w:pitch w:val="variable"/>
    <w:sig w:usb0="A00002FF" w:usb1="28CFFCFA" w:usb2="00000016" w:usb3="00000000" w:csb0="00100001" w:csb1="00000000"/>
  </w:font>
  <w:font w:name="TheSansMonoConBlack">
    <w:altName w:val="Arial"/>
    <w:panose1 w:val="00000000000000000000"/>
    <w:charset w:val="00"/>
    <w:family w:val="swiss"/>
    <w:notTrueType/>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embedRegular r:id="rId6" w:fontKey="{CF116DA2-1D52-4860-82E6-40EA3052BBF7}"/>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FB99A14F-B34E-4DED-AC5B-01C1C445B3A0}"/>
  </w:font>
  <w:font w:name="TheSansMonoConNormal">
    <w:altName w:val="Arial"/>
    <w:panose1 w:val="00000000000000000000"/>
    <w:charset w:val="00"/>
    <w:family w:val="swiss"/>
    <w:notTrueType/>
    <w:pitch w:val="variable"/>
    <w:sig w:usb0="00000001" w:usb1="00000000" w:usb2="00000000" w:usb3="00000000" w:csb0="00000009" w:csb1="00000000"/>
  </w:font>
  <w:font w:name="HelveticaNeue Condensed">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3" w:usb2="00000009" w:usb3="00000000" w:csb0="000001FF" w:csb1="00000000"/>
    <w:embedRegular r:id="rId8" w:fontKey="{36D8C00C-923A-4975-8CC6-8BFBB26CCCE9}"/>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9" w:fontKey="{DEB8E5C1-FB8E-4523-8E62-3967E3FB7A33}"/>
  </w:font>
  <w:font w:name="ZapfDingbats">
    <w:panose1 w:val="00000000000000000000"/>
    <w:charset w:val="00"/>
    <w:family w:val="decorative"/>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82B" w:rsidRPr="00222F70" w:rsidRDefault="00830029">
    <w:pPr>
      <w:pStyle w:val="Footer"/>
      <w:rPr>
        <w:rStyle w:val="PageNumber"/>
      </w:rPr>
    </w:pPr>
    <w:r w:rsidRPr="00222F70">
      <w:rPr>
        <w:rStyle w:val="PageNumber"/>
      </w:rPr>
      <w:fldChar w:fldCharType="begin"/>
    </w:r>
    <w:r w:rsidR="0087482B" w:rsidRPr="00222F70">
      <w:rPr>
        <w:rStyle w:val="PageNumber"/>
      </w:rPr>
      <w:instrText xml:space="preserve"> PAGE   \* MERGEFORMAT </w:instrText>
    </w:r>
    <w:r w:rsidRPr="00222F70">
      <w:rPr>
        <w:rStyle w:val="PageNumber"/>
      </w:rPr>
      <w:fldChar w:fldCharType="separate"/>
    </w:r>
    <w:r w:rsidR="005C23FF">
      <w:rPr>
        <w:rStyle w:val="PageNumber"/>
        <w:noProof/>
      </w:rPr>
      <w:t>20</w:t>
    </w:r>
    <w:r w:rsidRPr="00222F70">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82B" w:rsidRPr="00222F70" w:rsidRDefault="00830029" w:rsidP="00384E5F">
    <w:pPr>
      <w:pStyle w:val="Footer"/>
      <w:jc w:val="right"/>
      <w:rPr>
        <w:rStyle w:val="PageNumber"/>
      </w:rPr>
    </w:pPr>
    <w:r w:rsidRPr="00222F70">
      <w:rPr>
        <w:rStyle w:val="PageNumber"/>
      </w:rPr>
      <w:fldChar w:fldCharType="begin"/>
    </w:r>
    <w:r w:rsidR="0087482B" w:rsidRPr="00222F70">
      <w:rPr>
        <w:rStyle w:val="PageNumber"/>
      </w:rPr>
      <w:instrText xml:space="preserve"> PAGE   \* MERGEFORMAT </w:instrText>
    </w:r>
    <w:r w:rsidRPr="00222F70">
      <w:rPr>
        <w:rStyle w:val="PageNumber"/>
      </w:rPr>
      <w:fldChar w:fldCharType="separate"/>
    </w:r>
    <w:r w:rsidR="005C23FF">
      <w:rPr>
        <w:rStyle w:val="PageNumber"/>
        <w:noProof/>
      </w:rPr>
      <w:t>21</w:t>
    </w:r>
    <w:r w:rsidRPr="00222F70">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31201969"/>
      <w:docPartObj>
        <w:docPartGallery w:val="Page Numbers (Bottom of Page)"/>
        <w:docPartUnique/>
      </w:docPartObj>
    </w:sdtPr>
    <w:sdtEndPr>
      <w:rPr>
        <w:rStyle w:val="DefaultParagraphFont"/>
      </w:rPr>
    </w:sdtEndPr>
    <w:sdtContent>
      <w:p w:rsidR="0087482B" w:rsidRDefault="00830029" w:rsidP="003173BC">
        <w:pPr>
          <w:pStyle w:val="FooterText"/>
          <w:spacing w:before="360" w:after="240"/>
          <w:jc w:val="right"/>
        </w:pPr>
        <w:r w:rsidRPr="00222F70">
          <w:rPr>
            <w:rStyle w:val="PageNumber"/>
          </w:rPr>
          <w:fldChar w:fldCharType="begin"/>
        </w:r>
        <w:r w:rsidR="0087482B" w:rsidRPr="00222F70">
          <w:rPr>
            <w:rStyle w:val="PageNumber"/>
          </w:rPr>
          <w:instrText xml:space="preserve"> PAGE   \* MERGEFORMAT </w:instrText>
        </w:r>
        <w:r w:rsidRPr="00222F70">
          <w:rPr>
            <w:rStyle w:val="PageNumber"/>
          </w:rPr>
          <w:fldChar w:fldCharType="separate"/>
        </w:r>
        <w:r w:rsidR="005C23FF">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6388" w:rsidRDefault="00886388">
      <w:r>
        <w:separator/>
      </w:r>
    </w:p>
  </w:footnote>
  <w:footnote w:type="continuationSeparator" w:id="0">
    <w:p w:rsidR="00886388" w:rsidRDefault="008863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82B" w:rsidRPr="003C7D0E" w:rsidRDefault="0087482B" w:rsidP="00F62E97">
    <w:pPr>
      <w:pStyle w:val="Header"/>
      <w:rPr>
        <w:sz w:val="14"/>
        <w:szCs w:val="16"/>
      </w:rPr>
    </w:pPr>
    <w:r w:rsidRPr="00225E9A">
      <w:t>CHAPTER 1</w:t>
    </w:r>
    <w:r w:rsidRPr="003C7D0E">
      <w:t xml:space="preserve"> </w:t>
    </w:r>
    <w:r w:rsidRPr="00EB773D">
      <w:rPr>
        <w:rStyle w:val="GrayDingbat"/>
      </w:rPr>
      <w:t>n</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82B" w:rsidRPr="002A45BE" w:rsidRDefault="00EB773D" w:rsidP="00463BAE">
    <w:pPr>
      <w:pStyle w:val="Header"/>
      <w:ind w:left="-450"/>
      <w:jc w:val="right"/>
      <w:rPr>
        <w:sz w:val="16"/>
        <w:szCs w:val="16"/>
      </w:rPr>
    </w:pPr>
    <w:r>
      <w:t xml:space="preserve">CHAPTER </w:t>
    </w:r>
    <w:r w:rsidR="0087482B" w:rsidRPr="00225E9A">
      <w:t>1</w:t>
    </w:r>
    <w:r w:rsidR="0087482B">
      <w:rPr>
        <w:color w:val="BFBFBF"/>
        <w:szCs w:val="16"/>
      </w:rPr>
      <w:t xml:space="preserve"> </w:t>
    </w:r>
    <w:r w:rsidR="0087482B" w:rsidRPr="00EB773D">
      <w:rPr>
        <w:rStyle w:val="GrayDingbat"/>
      </w:rPr>
      <w:t>n</w:t>
    </w:r>
    <w:r w:rsidR="0087482B">
      <w:rPr>
        <w:color w:val="BFBFBF"/>
        <w:sz w:val="16"/>
        <w:szCs w:val="16"/>
      </w:rPr>
      <w:t xml:space="preserve"> </w:t>
    </w:r>
    <w:r w:rsidR="0087482B">
      <w:t>AUTHOR GUIDE FOR</w:t>
    </w:r>
    <w:r w:rsidR="0087482B" w:rsidRPr="00225E9A">
      <w:t xml:space="preserve"> 7.5 x 9.25 S</w:t>
    </w:r>
    <w:r w:rsidR="0087482B">
      <w:t>TANDARD</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82B" w:rsidRDefault="00A426E6" w:rsidP="007C48CB">
    <w:pPr>
      <w:pStyle w:val="ChapterNumber"/>
    </w:pPr>
    <w:r>
      <w:rPr>
        <w:noProof/>
      </w:rPr>
      <mc:AlternateContent>
        <mc:Choice Requires="wps">
          <w:drawing>
            <wp:anchor distT="0" distB="0" distL="114300" distR="114300" simplePos="0" relativeHeight="251657728" behindDoc="1" locked="0" layoutInCell="1" allowOverlap="1" wp14:anchorId="24161FC1" wp14:editId="796F6E1C">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9BE8E9" id="AutoShape 1" o:spid="_x0000_s1026" style="position:absolute;margin-left:-163.4pt;margin-top:-171.35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rsidR="0087482B">
      <w:t>C H A P T E R  1</w:t>
    </w:r>
  </w:p>
  <w:p w:rsidR="0087482B" w:rsidRPr="00B44665" w:rsidRDefault="0087482B"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5C4E8BC"/>
    <w:lvl w:ilvl="0">
      <w:start w:val="1"/>
      <w:numFmt w:val="decimal"/>
      <w:lvlText w:val="%1."/>
      <w:lvlJc w:val="left"/>
      <w:pPr>
        <w:tabs>
          <w:tab w:val="num" w:pos="1800"/>
        </w:tabs>
        <w:ind w:left="1800" w:hanging="360"/>
      </w:pPr>
    </w:lvl>
  </w:abstractNum>
  <w:abstractNum w:abstractNumId="1">
    <w:nsid w:val="FFFFFF7D"/>
    <w:multiLevelType w:val="singleLevel"/>
    <w:tmpl w:val="8300F7B6"/>
    <w:lvl w:ilvl="0">
      <w:start w:val="1"/>
      <w:numFmt w:val="decimal"/>
      <w:lvlText w:val="%1."/>
      <w:lvlJc w:val="left"/>
      <w:pPr>
        <w:tabs>
          <w:tab w:val="num" w:pos="1440"/>
        </w:tabs>
        <w:ind w:left="1440" w:hanging="360"/>
      </w:pPr>
    </w:lvl>
  </w:abstractNum>
  <w:abstractNum w:abstractNumId="2">
    <w:nsid w:val="FFFFFF7E"/>
    <w:multiLevelType w:val="singleLevel"/>
    <w:tmpl w:val="38706956"/>
    <w:lvl w:ilvl="0">
      <w:start w:val="1"/>
      <w:numFmt w:val="decimal"/>
      <w:lvlText w:val="%1."/>
      <w:lvlJc w:val="left"/>
      <w:pPr>
        <w:tabs>
          <w:tab w:val="num" w:pos="1080"/>
        </w:tabs>
        <w:ind w:left="1080" w:hanging="360"/>
      </w:pPr>
    </w:lvl>
  </w:abstractNum>
  <w:abstractNum w:abstractNumId="3">
    <w:nsid w:val="FFFFFF7F"/>
    <w:multiLevelType w:val="singleLevel"/>
    <w:tmpl w:val="FAFACD1E"/>
    <w:lvl w:ilvl="0">
      <w:start w:val="1"/>
      <w:numFmt w:val="decimal"/>
      <w:lvlText w:val="%1."/>
      <w:lvlJc w:val="left"/>
      <w:pPr>
        <w:tabs>
          <w:tab w:val="num" w:pos="720"/>
        </w:tabs>
        <w:ind w:left="720" w:hanging="360"/>
      </w:pPr>
    </w:lvl>
  </w:abstractNum>
  <w:abstractNum w:abstractNumId="4">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38F0B3D2"/>
    <w:lvl w:ilvl="0">
      <w:start w:val="1"/>
      <w:numFmt w:val="decimal"/>
      <w:lvlText w:val="%1."/>
      <w:lvlJc w:val="left"/>
      <w:pPr>
        <w:tabs>
          <w:tab w:val="num" w:pos="360"/>
        </w:tabs>
        <w:ind w:left="360" w:hanging="360"/>
      </w:pPr>
    </w:lvl>
  </w:abstractNum>
  <w:abstractNum w:abstractNumId="9">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29">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6"/>
  </w:num>
  <w:num w:numId="2">
    <w:abstractNumId w:val="13"/>
  </w:num>
  <w:num w:numId="3">
    <w:abstractNumId w:val="29"/>
  </w:num>
  <w:num w:numId="4">
    <w:abstractNumId w:val="20"/>
  </w:num>
  <w:num w:numId="5">
    <w:abstractNumId w:val="23"/>
  </w:num>
  <w:num w:numId="6">
    <w:abstractNumId w:val="17"/>
  </w:num>
  <w:num w:numId="7">
    <w:abstractNumId w:val="16"/>
  </w:num>
  <w:num w:numId="8">
    <w:abstractNumId w:val="24"/>
  </w:num>
  <w:num w:numId="9">
    <w:abstractNumId w:val="27"/>
  </w:num>
  <w:num w:numId="10">
    <w:abstractNumId w:val="21"/>
  </w:num>
  <w:num w:numId="11">
    <w:abstractNumId w:val="28"/>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0"/>
  </w:num>
  <w:num w:numId="26">
    <w:abstractNumId w:val="11"/>
  </w:num>
  <w:num w:numId="27">
    <w:abstractNumId w:val="25"/>
  </w:num>
  <w:num w:numId="28">
    <w:abstractNumId w:val="10"/>
    <w:lvlOverride w:ilvl="0">
      <w:startOverride w:val="1"/>
    </w:lvlOverride>
  </w:num>
  <w:num w:numId="29">
    <w:abstractNumId w:val="18"/>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4"/>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19"/>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21"/>
    <w:lvlOverride w:ilvl="0">
      <w:startOverride w:val="1"/>
    </w:lvlOverride>
  </w:num>
  <w:num w:numId="47">
    <w:abstractNumId w:val="22"/>
  </w:num>
  <w:num w:numId="48">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embedTrueTypeFonts/>
  <w:hideSpellingErrors/>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3F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61D2C"/>
    <w:rsid w:val="00064306"/>
    <w:rsid w:val="000644A7"/>
    <w:rsid w:val="000654FD"/>
    <w:rsid w:val="00074D79"/>
    <w:rsid w:val="00082B8F"/>
    <w:rsid w:val="000847CC"/>
    <w:rsid w:val="00086F89"/>
    <w:rsid w:val="000911BB"/>
    <w:rsid w:val="000912A2"/>
    <w:rsid w:val="0009547A"/>
    <w:rsid w:val="00096521"/>
    <w:rsid w:val="000A0F0B"/>
    <w:rsid w:val="000A6731"/>
    <w:rsid w:val="000B0E13"/>
    <w:rsid w:val="000B18A4"/>
    <w:rsid w:val="000B202B"/>
    <w:rsid w:val="000B50EE"/>
    <w:rsid w:val="000B5475"/>
    <w:rsid w:val="000C0458"/>
    <w:rsid w:val="000C3E09"/>
    <w:rsid w:val="000C59CA"/>
    <w:rsid w:val="000C6E91"/>
    <w:rsid w:val="000C7418"/>
    <w:rsid w:val="000D5E2C"/>
    <w:rsid w:val="000D620C"/>
    <w:rsid w:val="000E1D25"/>
    <w:rsid w:val="000E3A99"/>
    <w:rsid w:val="000F2A76"/>
    <w:rsid w:val="000F32AF"/>
    <w:rsid w:val="00100B19"/>
    <w:rsid w:val="00102A9A"/>
    <w:rsid w:val="0010365F"/>
    <w:rsid w:val="00104E86"/>
    <w:rsid w:val="00106531"/>
    <w:rsid w:val="00110A08"/>
    <w:rsid w:val="00111A42"/>
    <w:rsid w:val="00114845"/>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3C8B"/>
    <w:rsid w:val="001749F0"/>
    <w:rsid w:val="00174FD7"/>
    <w:rsid w:val="001770CD"/>
    <w:rsid w:val="0017725E"/>
    <w:rsid w:val="0017785E"/>
    <w:rsid w:val="00177B3B"/>
    <w:rsid w:val="00184D83"/>
    <w:rsid w:val="00186BEC"/>
    <w:rsid w:val="00192A8B"/>
    <w:rsid w:val="00192F92"/>
    <w:rsid w:val="0019452D"/>
    <w:rsid w:val="00195810"/>
    <w:rsid w:val="0019783E"/>
    <w:rsid w:val="001A05D6"/>
    <w:rsid w:val="001A072C"/>
    <w:rsid w:val="001A214F"/>
    <w:rsid w:val="001A2DD2"/>
    <w:rsid w:val="001A348E"/>
    <w:rsid w:val="001A57A5"/>
    <w:rsid w:val="001A57E0"/>
    <w:rsid w:val="001B0BF7"/>
    <w:rsid w:val="001B1D98"/>
    <w:rsid w:val="001B2458"/>
    <w:rsid w:val="001B28D0"/>
    <w:rsid w:val="001B4BB4"/>
    <w:rsid w:val="001B5784"/>
    <w:rsid w:val="001C314C"/>
    <w:rsid w:val="001C5451"/>
    <w:rsid w:val="001C64A5"/>
    <w:rsid w:val="001D12E2"/>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20F5"/>
    <w:rsid w:val="002630E7"/>
    <w:rsid w:val="00263452"/>
    <w:rsid w:val="00263F56"/>
    <w:rsid w:val="00264A56"/>
    <w:rsid w:val="00264AC3"/>
    <w:rsid w:val="00270490"/>
    <w:rsid w:val="00276249"/>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4303"/>
    <w:rsid w:val="002C1AA4"/>
    <w:rsid w:val="002C2B5B"/>
    <w:rsid w:val="002C3EE6"/>
    <w:rsid w:val="002C4DC1"/>
    <w:rsid w:val="002C54C2"/>
    <w:rsid w:val="002C55CF"/>
    <w:rsid w:val="002C70EB"/>
    <w:rsid w:val="002D03B5"/>
    <w:rsid w:val="002D1119"/>
    <w:rsid w:val="002E1850"/>
    <w:rsid w:val="002E1AAB"/>
    <w:rsid w:val="002E3EC2"/>
    <w:rsid w:val="002E66FE"/>
    <w:rsid w:val="002E753B"/>
    <w:rsid w:val="002F52EF"/>
    <w:rsid w:val="002F5EC7"/>
    <w:rsid w:val="002F699D"/>
    <w:rsid w:val="002F69D4"/>
    <w:rsid w:val="0030021E"/>
    <w:rsid w:val="003009E7"/>
    <w:rsid w:val="003038F1"/>
    <w:rsid w:val="003112C8"/>
    <w:rsid w:val="00314AE6"/>
    <w:rsid w:val="00315E06"/>
    <w:rsid w:val="003173BC"/>
    <w:rsid w:val="00320981"/>
    <w:rsid w:val="0032195F"/>
    <w:rsid w:val="0032277C"/>
    <w:rsid w:val="0032358D"/>
    <w:rsid w:val="0032369B"/>
    <w:rsid w:val="0033208D"/>
    <w:rsid w:val="00332FB0"/>
    <w:rsid w:val="00333269"/>
    <w:rsid w:val="00333954"/>
    <w:rsid w:val="0033797F"/>
    <w:rsid w:val="00342FBD"/>
    <w:rsid w:val="003605C3"/>
    <w:rsid w:val="00362F56"/>
    <w:rsid w:val="00364665"/>
    <w:rsid w:val="003656A8"/>
    <w:rsid w:val="00373B8A"/>
    <w:rsid w:val="00376E76"/>
    <w:rsid w:val="003772CD"/>
    <w:rsid w:val="00384E5F"/>
    <w:rsid w:val="0038668A"/>
    <w:rsid w:val="00386CDD"/>
    <w:rsid w:val="00392B2A"/>
    <w:rsid w:val="00395577"/>
    <w:rsid w:val="0039662C"/>
    <w:rsid w:val="00397CE8"/>
    <w:rsid w:val="003A49F4"/>
    <w:rsid w:val="003A5FCF"/>
    <w:rsid w:val="003A7043"/>
    <w:rsid w:val="003A7DD3"/>
    <w:rsid w:val="003B44EB"/>
    <w:rsid w:val="003C0B77"/>
    <w:rsid w:val="003C29C7"/>
    <w:rsid w:val="003C5AA3"/>
    <w:rsid w:val="003C700B"/>
    <w:rsid w:val="003C7D0E"/>
    <w:rsid w:val="003D2445"/>
    <w:rsid w:val="003D3182"/>
    <w:rsid w:val="003E1B62"/>
    <w:rsid w:val="003E371C"/>
    <w:rsid w:val="003E4FE3"/>
    <w:rsid w:val="003E635C"/>
    <w:rsid w:val="003E7D81"/>
    <w:rsid w:val="003F147C"/>
    <w:rsid w:val="003F6F94"/>
    <w:rsid w:val="00404202"/>
    <w:rsid w:val="00404F85"/>
    <w:rsid w:val="00406240"/>
    <w:rsid w:val="00406E5D"/>
    <w:rsid w:val="00410582"/>
    <w:rsid w:val="00410D2C"/>
    <w:rsid w:val="00413271"/>
    <w:rsid w:val="004211F2"/>
    <w:rsid w:val="00421C44"/>
    <w:rsid w:val="00427AE3"/>
    <w:rsid w:val="0043083A"/>
    <w:rsid w:val="0043620B"/>
    <w:rsid w:val="00443636"/>
    <w:rsid w:val="00443B77"/>
    <w:rsid w:val="0044656B"/>
    <w:rsid w:val="00446E3D"/>
    <w:rsid w:val="004472EE"/>
    <w:rsid w:val="004479EB"/>
    <w:rsid w:val="004524A9"/>
    <w:rsid w:val="00455930"/>
    <w:rsid w:val="00457123"/>
    <w:rsid w:val="00460161"/>
    <w:rsid w:val="00460223"/>
    <w:rsid w:val="0046039E"/>
    <w:rsid w:val="004632CD"/>
    <w:rsid w:val="00463BAE"/>
    <w:rsid w:val="00464170"/>
    <w:rsid w:val="004710D4"/>
    <w:rsid w:val="0047409C"/>
    <w:rsid w:val="004740F9"/>
    <w:rsid w:val="00476566"/>
    <w:rsid w:val="0048129C"/>
    <w:rsid w:val="00482FAE"/>
    <w:rsid w:val="00482FE8"/>
    <w:rsid w:val="004833B9"/>
    <w:rsid w:val="00485A74"/>
    <w:rsid w:val="0048663D"/>
    <w:rsid w:val="004940D0"/>
    <w:rsid w:val="00496522"/>
    <w:rsid w:val="004A3D15"/>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C1F"/>
    <w:rsid w:val="00505501"/>
    <w:rsid w:val="00517ED2"/>
    <w:rsid w:val="005211CC"/>
    <w:rsid w:val="00521A2D"/>
    <w:rsid w:val="005341CA"/>
    <w:rsid w:val="005409CE"/>
    <w:rsid w:val="00544D61"/>
    <w:rsid w:val="00546287"/>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37AD"/>
    <w:rsid w:val="005A055B"/>
    <w:rsid w:val="005B20ED"/>
    <w:rsid w:val="005B300D"/>
    <w:rsid w:val="005C23FF"/>
    <w:rsid w:val="005C35C4"/>
    <w:rsid w:val="005C40BF"/>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7E8D"/>
    <w:rsid w:val="00620030"/>
    <w:rsid w:val="00620892"/>
    <w:rsid w:val="00636410"/>
    <w:rsid w:val="006401CD"/>
    <w:rsid w:val="00640817"/>
    <w:rsid w:val="006435CF"/>
    <w:rsid w:val="0064610E"/>
    <w:rsid w:val="00655908"/>
    <w:rsid w:val="00657A60"/>
    <w:rsid w:val="0066017D"/>
    <w:rsid w:val="00667ECD"/>
    <w:rsid w:val="0067172E"/>
    <w:rsid w:val="00672BDB"/>
    <w:rsid w:val="00675C0E"/>
    <w:rsid w:val="00676CC9"/>
    <w:rsid w:val="00677123"/>
    <w:rsid w:val="0068050F"/>
    <w:rsid w:val="00680CA1"/>
    <w:rsid w:val="00684A46"/>
    <w:rsid w:val="00686711"/>
    <w:rsid w:val="00691813"/>
    <w:rsid w:val="006929E5"/>
    <w:rsid w:val="006940AA"/>
    <w:rsid w:val="006968ED"/>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1357"/>
    <w:rsid w:val="00791EDE"/>
    <w:rsid w:val="00793799"/>
    <w:rsid w:val="00793F9E"/>
    <w:rsid w:val="00795795"/>
    <w:rsid w:val="007964ED"/>
    <w:rsid w:val="00796812"/>
    <w:rsid w:val="007A0F7B"/>
    <w:rsid w:val="007A1D5F"/>
    <w:rsid w:val="007A45FC"/>
    <w:rsid w:val="007B1B33"/>
    <w:rsid w:val="007B5258"/>
    <w:rsid w:val="007B6661"/>
    <w:rsid w:val="007C0564"/>
    <w:rsid w:val="007C48CB"/>
    <w:rsid w:val="007C78A7"/>
    <w:rsid w:val="007D0BC3"/>
    <w:rsid w:val="007D0D6D"/>
    <w:rsid w:val="007D252A"/>
    <w:rsid w:val="007D2B10"/>
    <w:rsid w:val="007E11AC"/>
    <w:rsid w:val="007E22B0"/>
    <w:rsid w:val="007E2359"/>
    <w:rsid w:val="007E5956"/>
    <w:rsid w:val="007E5F6F"/>
    <w:rsid w:val="007E7262"/>
    <w:rsid w:val="007F07EF"/>
    <w:rsid w:val="007F0CA0"/>
    <w:rsid w:val="007F3E5F"/>
    <w:rsid w:val="007F5FAE"/>
    <w:rsid w:val="007F791A"/>
    <w:rsid w:val="0080064E"/>
    <w:rsid w:val="00803173"/>
    <w:rsid w:val="008074D7"/>
    <w:rsid w:val="0081408F"/>
    <w:rsid w:val="00815D99"/>
    <w:rsid w:val="008203A5"/>
    <w:rsid w:val="00820F26"/>
    <w:rsid w:val="00825B28"/>
    <w:rsid w:val="008268BF"/>
    <w:rsid w:val="00830029"/>
    <w:rsid w:val="00836373"/>
    <w:rsid w:val="008372FD"/>
    <w:rsid w:val="0083785D"/>
    <w:rsid w:val="008400B9"/>
    <w:rsid w:val="00840CCF"/>
    <w:rsid w:val="008426DE"/>
    <w:rsid w:val="00846DC2"/>
    <w:rsid w:val="0085090A"/>
    <w:rsid w:val="008518C6"/>
    <w:rsid w:val="00851DE0"/>
    <w:rsid w:val="00855359"/>
    <w:rsid w:val="00857164"/>
    <w:rsid w:val="00862E8C"/>
    <w:rsid w:val="008649B2"/>
    <w:rsid w:val="00870670"/>
    <w:rsid w:val="00871D19"/>
    <w:rsid w:val="00872127"/>
    <w:rsid w:val="0087215E"/>
    <w:rsid w:val="00872ADC"/>
    <w:rsid w:val="00872CB8"/>
    <w:rsid w:val="0087482B"/>
    <w:rsid w:val="00876398"/>
    <w:rsid w:val="00880459"/>
    <w:rsid w:val="00886388"/>
    <w:rsid w:val="00886615"/>
    <w:rsid w:val="00886653"/>
    <w:rsid w:val="00892FC6"/>
    <w:rsid w:val="00894821"/>
    <w:rsid w:val="008A0899"/>
    <w:rsid w:val="008A1EC2"/>
    <w:rsid w:val="008A22B4"/>
    <w:rsid w:val="008A5609"/>
    <w:rsid w:val="008A7258"/>
    <w:rsid w:val="008A78BA"/>
    <w:rsid w:val="008B054C"/>
    <w:rsid w:val="008B2A5E"/>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422"/>
    <w:rsid w:val="00905BD3"/>
    <w:rsid w:val="0091457F"/>
    <w:rsid w:val="00920825"/>
    <w:rsid w:val="00920874"/>
    <w:rsid w:val="009228E2"/>
    <w:rsid w:val="00923EF4"/>
    <w:rsid w:val="0093035B"/>
    <w:rsid w:val="00930EE0"/>
    <w:rsid w:val="00930FCA"/>
    <w:rsid w:val="00931925"/>
    <w:rsid w:val="0093218D"/>
    <w:rsid w:val="00935FDF"/>
    <w:rsid w:val="009448E5"/>
    <w:rsid w:val="00945E1D"/>
    <w:rsid w:val="009537A3"/>
    <w:rsid w:val="009550D6"/>
    <w:rsid w:val="0096431A"/>
    <w:rsid w:val="009670D3"/>
    <w:rsid w:val="00970914"/>
    <w:rsid w:val="009724A9"/>
    <w:rsid w:val="0097431C"/>
    <w:rsid w:val="009829F1"/>
    <w:rsid w:val="00982C29"/>
    <w:rsid w:val="00984691"/>
    <w:rsid w:val="00985C7D"/>
    <w:rsid w:val="00986445"/>
    <w:rsid w:val="00986E76"/>
    <w:rsid w:val="00991674"/>
    <w:rsid w:val="00992731"/>
    <w:rsid w:val="009935D7"/>
    <w:rsid w:val="009940F2"/>
    <w:rsid w:val="00994841"/>
    <w:rsid w:val="009A0C00"/>
    <w:rsid w:val="009A2B34"/>
    <w:rsid w:val="009A3656"/>
    <w:rsid w:val="009A4879"/>
    <w:rsid w:val="009A4AF5"/>
    <w:rsid w:val="009A501F"/>
    <w:rsid w:val="009B00AB"/>
    <w:rsid w:val="009B094C"/>
    <w:rsid w:val="009B2239"/>
    <w:rsid w:val="009B4A21"/>
    <w:rsid w:val="009B4DE1"/>
    <w:rsid w:val="009B7F49"/>
    <w:rsid w:val="009C4AF0"/>
    <w:rsid w:val="009C5680"/>
    <w:rsid w:val="009D0233"/>
    <w:rsid w:val="009D04EF"/>
    <w:rsid w:val="009E161B"/>
    <w:rsid w:val="009F789C"/>
    <w:rsid w:val="009F7910"/>
    <w:rsid w:val="00A012BB"/>
    <w:rsid w:val="00A0272F"/>
    <w:rsid w:val="00A0412C"/>
    <w:rsid w:val="00A05111"/>
    <w:rsid w:val="00A053AA"/>
    <w:rsid w:val="00A05A33"/>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26E6"/>
    <w:rsid w:val="00A43023"/>
    <w:rsid w:val="00A44D2A"/>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B4F2B"/>
    <w:rsid w:val="00AC069C"/>
    <w:rsid w:val="00AC1727"/>
    <w:rsid w:val="00AC2116"/>
    <w:rsid w:val="00AC427A"/>
    <w:rsid w:val="00AD3471"/>
    <w:rsid w:val="00AD3769"/>
    <w:rsid w:val="00AD3A0F"/>
    <w:rsid w:val="00AD48F0"/>
    <w:rsid w:val="00AE0FB5"/>
    <w:rsid w:val="00AE1D0F"/>
    <w:rsid w:val="00AF0E23"/>
    <w:rsid w:val="00AF6B31"/>
    <w:rsid w:val="00B01715"/>
    <w:rsid w:val="00B01A3D"/>
    <w:rsid w:val="00B01E6E"/>
    <w:rsid w:val="00B032B1"/>
    <w:rsid w:val="00B04967"/>
    <w:rsid w:val="00B06F2C"/>
    <w:rsid w:val="00B10189"/>
    <w:rsid w:val="00B116CC"/>
    <w:rsid w:val="00B14E66"/>
    <w:rsid w:val="00B16D8D"/>
    <w:rsid w:val="00B179A0"/>
    <w:rsid w:val="00B17FE6"/>
    <w:rsid w:val="00B20D55"/>
    <w:rsid w:val="00B2523B"/>
    <w:rsid w:val="00B3039C"/>
    <w:rsid w:val="00B30B8A"/>
    <w:rsid w:val="00B32E58"/>
    <w:rsid w:val="00B33183"/>
    <w:rsid w:val="00B3338D"/>
    <w:rsid w:val="00B44665"/>
    <w:rsid w:val="00B52589"/>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1EB4"/>
    <w:rsid w:val="00BD26D6"/>
    <w:rsid w:val="00BD5585"/>
    <w:rsid w:val="00BD5C3C"/>
    <w:rsid w:val="00BD5DBB"/>
    <w:rsid w:val="00BE38DD"/>
    <w:rsid w:val="00BF1E23"/>
    <w:rsid w:val="00BF32F9"/>
    <w:rsid w:val="00BF4A28"/>
    <w:rsid w:val="00C02CDA"/>
    <w:rsid w:val="00C02DC5"/>
    <w:rsid w:val="00C04309"/>
    <w:rsid w:val="00C10794"/>
    <w:rsid w:val="00C10FAD"/>
    <w:rsid w:val="00C151CE"/>
    <w:rsid w:val="00C1561C"/>
    <w:rsid w:val="00C16CBF"/>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159F"/>
    <w:rsid w:val="00C52124"/>
    <w:rsid w:val="00C54EAA"/>
    <w:rsid w:val="00C5712D"/>
    <w:rsid w:val="00C63D1F"/>
    <w:rsid w:val="00C71F4F"/>
    <w:rsid w:val="00C73297"/>
    <w:rsid w:val="00C7374E"/>
    <w:rsid w:val="00C7732B"/>
    <w:rsid w:val="00C81D7B"/>
    <w:rsid w:val="00C911EE"/>
    <w:rsid w:val="00C951D2"/>
    <w:rsid w:val="00C95940"/>
    <w:rsid w:val="00C96771"/>
    <w:rsid w:val="00C96D0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1F66"/>
    <w:rsid w:val="00D1212D"/>
    <w:rsid w:val="00D12D77"/>
    <w:rsid w:val="00D1427B"/>
    <w:rsid w:val="00D159F8"/>
    <w:rsid w:val="00D1669C"/>
    <w:rsid w:val="00D21FA0"/>
    <w:rsid w:val="00D2564E"/>
    <w:rsid w:val="00D265F1"/>
    <w:rsid w:val="00D30931"/>
    <w:rsid w:val="00D37F25"/>
    <w:rsid w:val="00D45FCB"/>
    <w:rsid w:val="00D46E41"/>
    <w:rsid w:val="00D531AD"/>
    <w:rsid w:val="00D53EFA"/>
    <w:rsid w:val="00D57E64"/>
    <w:rsid w:val="00D63207"/>
    <w:rsid w:val="00D63908"/>
    <w:rsid w:val="00D63B54"/>
    <w:rsid w:val="00D64B48"/>
    <w:rsid w:val="00D64F74"/>
    <w:rsid w:val="00D65B63"/>
    <w:rsid w:val="00D70FE9"/>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49DF"/>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68FC"/>
    <w:rsid w:val="00E50540"/>
    <w:rsid w:val="00E5119A"/>
    <w:rsid w:val="00E54184"/>
    <w:rsid w:val="00E55003"/>
    <w:rsid w:val="00E70B2F"/>
    <w:rsid w:val="00E72C09"/>
    <w:rsid w:val="00E7633E"/>
    <w:rsid w:val="00E77615"/>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B773D"/>
    <w:rsid w:val="00EC2A38"/>
    <w:rsid w:val="00ED0529"/>
    <w:rsid w:val="00ED7B4E"/>
    <w:rsid w:val="00EE2A9F"/>
    <w:rsid w:val="00EE7386"/>
    <w:rsid w:val="00EE7B41"/>
    <w:rsid w:val="00F0170C"/>
    <w:rsid w:val="00F074B0"/>
    <w:rsid w:val="00F10361"/>
    <w:rsid w:val="00F128F9"/>
    <w:rsid w:val="00F13B57"/>
    <w:rsid w:val="00F158BE"/>
    <w:rsid w:val="00F17080"/>
    <w:rsid w:val="00F21A1D"/>
    <w:rsid w:val="00F224C2"/>
    <w:rsid w:val="00F232E2"/>
    <w:rsid w:val="00F247F5"/>
    <w:rsid w:val="00F26624"/>
    <w:rsid w:val="00F324C8"/>
    <w:rsid w:val="00F33689"/>
    <w:rsid w:val="00F401F9"/>
    <w:rsid w:val="00F45D59"/>
    <w:rsid w:val="00F46BAE"/>
    <w:rsid w:val="00F5058F"/>
    <w:rsid w:val="00F53945"/>
    <w:rsid w:val="00F568F9"/>
    <w:rsid w:val="00F56FF5"/>
    <w:rsid w:val="00F62E97"/>
    <w:rsid w:val="00F70DCC"/>
    <w:rsid w:val="00F86EC4"/>
    <w:rsid w:val="00F91973"/>
    <w:rsid w:val="00F9344C"/>
    <w:rsid w:val="00F93774"/>
    <w:rsid w:val="00FA02AF"/>
    <w:rsid w:val="00FA18E5"/>
    <w:rsid w:val="00FA5FAA"/>
    <w:rsid w:val="00FB3145"/>
    <w:rsid w:val="00FB3450"/>
    <w:rsid w:val="00FB3DD7"/>
    <w:rsid w:val="00FC5245"/>
    <w:rsid w:val="00FC648F"/>
    <w:rsid w:val="00FC69EC"/>
    <w:rsid w:val="00FD343E"/>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161DEB"/>
  <w15:docId w15:val="{77AACE99-9E7C-4B90-A1D1-ADAC89384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4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10"/>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hAnsi="HelveticaNeue Condensed"/>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hAnsi="HelveticaNeue Condensed"/>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Ind w:w="0" w:type="dxa"/>
      <w:tblCellMar>
        <w:top w:w="0" w:type="dxa"/>
        <w:left w:w="0" w:type="dxa"/>
        <w:bottom w:w="0" w:type="dxa"/>
        <w:right w:w="0" w:type="dxa"/>
      </w:tblCellMar>
    </w:tblPr>
  </w:style>
  <w:style w:type="table" w:styleId="TableList3">
    <w:name w:val="Table List 3"/>
    <w:basedOn w:val="TableNormal"/>
    <w:locked/>
    <w:rsid w:val="00F401F9"/>
    <w:pPr>
      <w:spacing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uthorservices@apress.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www.apress.com/" TargetMode="External"/><Relationship Id="rId47" Type="http://schemas.openxmlformats.org/officeDocument/2006/relationships/image" Target="media/image32.png"/><Relationship Id="rId50" Type="http://schemas.openxmlformats.org/officeDocument/2006/relationships/image" Target="media/image35.wmf"/><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hyperlink" Target="http://www.apress.com"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0.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ublish.apres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get.adobe.com/reader/" TargetMode="External"/><Relationship Id="rId38" Type="http://schemas.openxmlformats.org/officeDocument/2006/relationships/image" Target="media/image24.jpeg"/><Relationship Id="rId46" Type="http://schemas.openxmlformats.org/officeDocument/2006/relationships/image" Target="media/image31.jpeg"/><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ian\Documents\FusionProjects\WebApi2Book\doc\7SD_-_w_instruc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2AB1DF-7D83-489E-BF06-CAEE10C33DF0}">
  <ds:schemaRefs>
    <ds:schemaRef ds:uri="http://schemas.microsoft.com/sharepoint/v3/contenttype/forms"/>
  </ds:schemaRefs>
</ds:datastoreItem>
</file>

<file path=customXml/itemProps2.xml><?xml version="1.0" encoding="utf-8"?>
<ds:datastoreItem xmlns:ds="http://schemas.openxmlformats.org/officeDocument/2006/customXml" ds:itemID="{1AD1C7CE-AA32-4DA8-B24C-BD374725EBFD}">
  <ds:schemaRefs>
    <ds:schemaRef ds:uri="http://schemas.microsoft.com/office/2006/metadata/properties"/>
  </ds:schemaRefs>
</ds:datastoreItem>
</file>

<file path=customXml/itemProps3.xml><?xml version="1.0" encoding="utf-8"?>
<ds:datastoreItem xmlns:ds="http://schemas.openxmlformats.org/officeDocument/2006/customXml" ds:itemID="{20051165-A2D6-4754-A6F7-919A9099D5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8181F98-8522-4897-A059-18D544D3C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7SD_-_w_instruction.dotm</Template>
  <TotalTime>3</TotalTime>
  <Pages>26</Pages>
  <Words>4855</Words>
  <Characters>27680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32471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Brian Wortman</dc:creator>
  <cp:lastModifiedBy>Brian Wortman</cp:lastModifiedBy>
  <cp:revision>1</cp:revision>
  <cp:lastPrinted>2012-09-27T18:23:00Z</cp:lastPrinted>
  <dcterms:created xsi:type="dcterms:W3CDTF">2014-04-14T14:48:00Z</dcterms:created>
  <dcterms:modified xsi:type="dcterms:W3CDTF">2014-04-14T14:51:00Z</dcterms:modified>
</cp:coreProperties>
</file>